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391986" w14:textId="77777777" w:rsidR="003D7518" w:rsidRPr="00DE5055" w:rsidRDefault="003D7518" w:rsidP="003D7518">
      <w:pPr>
        <w:rPr>
          <w:b/>
          <w:lang w:val="id-ID"/>
        </w:rPr>
      </w:pPr>
      <w:r w:rsidRPr="00DE5055">
        <w:rPr>
          <w:b/>
          <w:lang w:val="id-ID"/>
        </w:rPr>
        <w:t>Soal</w:t>
      </w:r>
    </w:p>
    <w:p w14:paraId="6194EB3D" w14:textId="77777777" w:rsidR="003D7518" w:rsidRDefault="003D7518" w:rsidP="003D7518">
      <w:pPr>
        <w:rPr>
          <w:i/>
          <w:sz w:val="20"/>
          <w:szCs w:val="20"/>
        </w:rPr>
      </w:pPr>
      <w:r w:rsidRPr="00DE5055">
        <w:rPr>
          <w:i/>
          <w:sz w:val="20"/>
          <w:szCs w:val="20"/>
          <w:lang w:val="id-ID"/>
        </w:rPr>
        <w:t>Case</w:t>
      </w:r>
    </w:p>
    <w:p w14:paraId="291180E4" w14:textId="77777777" w:rsidR="003D7518" w:rsidRPr="00C32E10" w:rsidRDefault="003D7518" w:rsidP="003D7518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Singapore</w:t>
      </w:r>
    </w:p>
    <w:p w14:paraId="1F8A7CBA" w14:textId="77777777" w:rsidR="003D7518" w:rsidRDefault="003D7518" w:rsidP="003D7518">
      <w:pPr>
        <w:spacing w:after="240" w:line="360" w:lineRule="auto"/>
        <w:jc w:val="both"/>
      </w:pPr>
      <w:r>
        <w:tab/>
      </w:r>
      <w:r>
        <w:rPr>
          <w:b/>
          <w:bCs/>
        </w:rPr>
        <w:t>Singapore</w:t>
      </w:r>
      <w:r w:rsidRPr="0022450F">
        <w:rPr>
          <w:b/>
          <w:bCs/>
        </w:rPr>
        <w:t xml:space="preserve"> </w:t>
      </w:r>
      <w:r w:rsidRPr="0022450F">
        <w:t>is a</w:t>
      </w:r>
      <w:r>
        <w:t>n</w:t>
      </w:r>
      <w:r w:rsidRPr="0022450F">
        <w:t xml:space="preserve"> </w:t>
      </w:r>
      <w:r>
        <w:t>island city-state off southern Malaysia</w:t>
      </w:r>
      <w:r w:rsidRPr="0022450F">
        <w:rPr>
          <w:b/>
          <w:bCs/>
        </w:rPr>
        <w:t xml:space="preserve">. </w:t>
      </w:r>
      <w:r w:rsidRPr="0022450F">
        <w:t xml:space="preserve">It is known as </w:t>
      </w:r>
      <w:r>
        <w:t xml:space="preserve">a global financial center with a tropical climate and multicultural population. You are required to create the </w:t>
      </w:r>
      <w:r>
        <w:rPr>
          <w:b/>
        </w:rPr>
        <w:t>geographical features</w:t>
      </w:r>
      <w:r>
        <w:t xml:space="preserve"> and </w:t>
      </w:r>
      <w:r>
        <w:rPr>
          <w:b/>
        </w:rPr>
        <w:t>data</w:t>
      </w:r>
      <w:r>
        <w:t xml:space="preserve"> for </w:t>
      </w:r>
      <w:r>
        <w:rPr>
          <w:b/>
        </w:rPr>
        <w:t>Singapore</w:t>
      </w:r>
      <w:r w:rsidRPr="003E5553">
        <w:rPr>
          <w:b/>
        </w:rPr>
        <w:t xml:space="preserve"> </w:t>
      </w:r>
      <w:r>
        <w:t xml:space="preserve">by designating its </w:t>
      </w:r>
      <w:r>
        <w:rPr>
          <w:b/>
          <w:bCs/>
        </w:rPr>
        <w:t>park</w:t>
      </w:r>
      <w:r>
        <w:t xml:space="preserve"> </w:t>
      </w:r>
      <w:r>
        <w:rPr>
          <w:b/>
        </w:rPr>
        <w:t>area</w:t>
      </w:r>
      <w:r>
        <w:t xml:space="preserve">, </w:t>
      </w:r>
      <w:r>
        <w:rPr>
          <w:b/>
        </w:rPr>
        <w:t>roads</w:t>
      </w:r>
      <w:r>
        <w:t xml:space="preserve">, </w:t>
      </w:r>
      <w:r>
        <w:rPr>
          <w:b/>
        </w:rPr>
        <w:t>places, and other details</w:t>
      </w:r>
      <w:r>
        <w:t xml:space="preserve"> using the </w:t>
      </w:r>
      <w:r>
        <w:rPr>
          <w:b/>
        </w:rPr>
        <w:t>ArcMap</w:t>
      </w:r>
      <w:r>
        <w:t xml:space="preserve"> </w:t>
      </w:r>
      <w:r>
        <w:rPr>
          <w:b/>
        </w:rPr>
        <w:t>application</w:t>
      </w:r>
      <w:r>
        <w:t xml:space="preserve">. </w:t>
      </w:r>
      <w:r>
        <w:rPr>
          <w:b/>
        </w:rPr>
        <w:t>Base map</w:t>
      </w:r>
      <w:r>
        <w:t xml:space="preserve"> and </w:t>
      </w:r>
      <w:r>
        <w:rPr>
          <w:b/>
        </w:rPr>
        <w:t>Coordinate System</w:t>
      </w:r>
      <w:r>
        <w:t xml:space="preserve"> already provided by Geographical Designer.</w:t>
      </w:r>
    </w:p>
    <w:p w14:paraId="1EDFB381" w14:textId="77777777" w:rsidR="003D7518" w:rsidRPr="00D01EBF" w:rsidRDefault="003D7518" w:rsidP="003D7518">
      <w:pPr>
        <w:pStyle w:val="ListParagraph"/>
        <w:numPr>
          <w:ilvl w:val="0"/>
          <w:numId w:val="14"/>
        </w:numPr>
        <w:spacing w:after="200" w:line="360" w:lineRule="auto"/>
        <w:ind w:left="360"/>
        <w:jc w:val="both"/>
      </w:pPr>
      <w:r w:rsidRPr="00D01EBF">
        <w:t>First, view the assigned area by following the steps below:</w:t>
      </w:r>
    </w:p>
    <w:p w14:paraId="06F61DBB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jc w:val="both"/>
      </w:pPr>
      <w:r>
        <w:t xml:space="preserve">Open </w:t>
      </w:r>
      <w:r w:rsidRPr="00083C44">
        <w:rPr>
          <w:b/>
          <w:bCs/>
        </w:rPr>
        <w:t>ArcMap</w:t>
      </w:r>
      <w:r>
        <w:t xml:space="preserve"> and create a new </w:t>
      </w:r>
      <w:r w:rsidRPr="00083C44">
        <w:rPr>
          <w:b/>
          <w:bCs/>
        </w:rPr>
        <w:t>Geodatabase</w:t>
      </w:r>
      <w:r>
        <w:t>.</w:t>
      </w:r>
    </w:p>
    <w:p w14:paraId="2ADF3573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jc w:val="both"/>
      </w:pPr>
      <w:r w:rsidRPr="00D01EBF">
        <w:t xml:space="preserve">Open the </w:t>
      </w:r>
      <w:r w:rsidRPr="00D01EBF">
        <w:rPr>
          <w:b/>
        </w:rPr>
        <w:t>.</w:t>
      </w:r>
      <w:r>
        <w:rPr>
          <w:b/>
        </w:rPr>
        <w:t>png</w:t>
      </w:r>
      <w:r w:rsidRPr="00D01EBF">
        <w:t xml:space="preserve"> </w:t>
      </w:r>
      <w:r>
        <w:t xml:space="preserve">grid map </w:t>
      </w:r>
      <w:r w:rsidRPr="00D01EBF">
        <w:t xml:space="preserve">file that has been given using the </w:t>
      </w:r>
      <w:r w:rsidRPr="00D01EBF">
        <w:rPr>
          <w:b/>
        </w:rPr>
        <w:t>ArcMap</w:t>
      </w:r>
      <w:r w:rsidRPr="00AF5476">
        <w:t>.</w:t>
      </w:r>
      <w:r>
        <w:t xml:space="preserve"> </w:t>
      </w:r>
    </w:p>
    <w:p w14:paraId="50123E30" w14:textId="77777777" w:rsidR="003D7518" w:rsidRDefault="003D7518" w:rsidP="003D751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323C511" wp14:editId="4E4C0387">
            <wp:extent cx="5457825" cy="3609975"/>
            <wp:effectExtent l="19050" t="1905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7" t="5992" r="7848" b="6654"/>
                    <a:stretch/>
                  </pic:blipFill>
                  <pic:spPr bwMode="auto">
                    <a:xfrm>
                      <a:off x="0" y="0"/>
                      <a:ext cx="5457825" cy="36099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8A73A" w14:textId="77777777" w:rsidR="003D7518" w:rsidRPr="005F0C21" w:rsidRDefault="003D7518" w:rsidP="003D7518">
      <w:pPr>
        <w:pStyle w:val="Caption"/>
        <w:jc w:val="center"/>
        <w:rPr>
          <w:b/>
          <w:bCs/>
          <w:i w:val="0"/>
          <w:iCs w:val="0"/>
          <w:color w:val="000000" w:themeColor="text1"/>
        </w:rPr>
      </w:pPr>
      <w:r w:rsidRPr="005F0C21">
        <w:rPr>
          <w:b/>
          <w:bCs/>
          <w:i w:val="0"/>
          <w:iCs w:val="0"/>
          <w:color w:val="000000" w:themeColor="text1"/>
        </w:rPr>
        <w:t xml:space="preserve">Figure </w:t>
      </w:r>
      <w:r w:rsidRPr="005F0C21">
        <w:rPr>
          <w:b/>
          <w:bCs/>
          <w:i w:val="0"/>
          <w:iCs w:val="0"/>
          <w:color w:val="000000" w:themeColor="text1"/>
        </w:rPr>
        <w:fldChar w:fldCharType="begin"/>
      </w:r>
      <w:r w:rsidRPr="005F0C21">
        <w:rPr>
          <w:b/>
          <w:bCs/>
          <w:i w:val="0"/>
          <w:iCs w:val="0"/>
          <w:color w:val="000000" w:themeColor="text1"/>
        </w:rPr>
        <w:instrText xml:space="preserve"> SEQ Figure \* ARABIC </w:instrText>
      </w:r>
      <w:r w:rsidRPr="005F0C21">
        <w:rPr>
          <w:b/>
          <w:bCs/>
          <w:i w:val="0"/>
          <w:iCs w:val="0"/>
          <w:color w:val="000000" w:themeColor="text1"/>
        </w:rPr>
        <w:fldChar w:fldCharType="separate"/>
      </w:r>
      <w:r>
        <w:rPr>
          <w:b/>
          <w:bCs/>
          <w:i w:val="0"/>
          <w:iCs w:val="0"/>
          <w:color w:val="000000" w:themeColor="text1"/>
        </w:rPr>
        <w:t>1</w:t>
      </w:r>
      <w:r w:rsidRPr="005F0C21">
        <w:rPr>
          <w:b/>
          <w:bCs/>
          <w:i w:val="0"/>
          <w:iCs w:val="0"/>
          <w:color w:val="000000" w:themeColor="text1"/>
        </w:rPr>
        <w:fldChar w:fldCharType="end"/>
      </w:r>
      <w:r w:rsidRPr="005F0C21">
        <w:rPr>
          <w:b/>
          <w:bCs/>
          <w:i w:val="0"/>
          <w:iCs w:val="0"/>
          <w:color w:val="000000" w:themeColor="text1"/>
        </w:rPr>
        <w:t>. Grid Map</w:t>
      </w:r>
    </w:p>
    <w:p w14:paraId="06645C93" w14:textId="77777777" w:rsidR="003D7518" w:rsidRPr="00622629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jc w:val="both"/>
      </w:pPr>
      <w:r w:rsidRPr="00AB5405">
        <w:rPr>
          <w:b/>
          <w:bCs/>
        </w:rPr>
        <w:t>Georeferenced</w:t>
      </w:r>
      <w:r>
        <w:t xml:space="preserve"> the </w:t>
      </w:r>
      <w:r w:rsidRPr="004B5B6C">
        <w:rPr>
          <w:b/>
          <w:bCs/>
        </w:rPr>
        <w:t>grid image</w:t>
      </w:r>
      <w:r>
        <w:t xml:space="preserve"> based on the coordinate and </w:t>
      </w:r>
      <w:r w:rsidRPr="00AA21EB">
        <w:rPr>
          <w:b/>
          <w:bCs/>
        </w:rPr>
        <w:t>rectify the image</w:t>
      </w:r>
      <w:r>
        <w:t xml:space="preserve">. </w:t>
      </w:r>
    </w:p>
    <w:p w14:paraId="53403A95" w14:textId="77777777" w:rsidR="003D7518" w:rsidRPr="005A7CD1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jc w:val="both"/>
      </w:pPr>
      <w:r w:rsidRPr="00D01EBF">
        <w:t xml:space="preserve">Open the </w:t>
      </w:r>
      <w:r w:rsidRPr="00D01EBF">
        <w:rPr>
          <w:b/>
        </w:rPr>
        <w:t>.</w:t>
      </w:r>
      <w:r>
        <w:rPr>
          <w:b/>
        </w:rPr>
        <w:t>png</w:t>
      </w:r>
      <w:r w:rsidRPr="00D01EBF">
        <w:t xml:space="preserve"> </w:t>
      </w:r>
      <w:r>
        <w:t xml:space="preserve">section map </w:t>
      </w:r>
      <w:r w:rsidRPr="00D01EBF">
        <w:t xml:space="preserve">file that has been given using the </w:t>
      </w:r>
      <w:r w:rsidRPr="00D01EBF">
        <w:rPr>
          <w:b/>
        </w:rPr>
        <w:t>ArcMap</w:t>
      </w:r>
      <w:r w:rsidRPr="00AF5476">
        <w:t>.</w:t>
      </w:r>
      <w:r>
        <w:t xml:space="preserve"> </w:t>
      </w:r>
    </w:p>
    <w:p w14:paraId="62145565" w14:textId="77777777" w:rsidR="003D7518" w:rsidRDefault="003D7518" w:rsidP="003D7518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5303087" wp14:editId="34C286C2">
            <wp:extent cx="5394960" cy="3278948"/>
            <wp:effectExtent l="19050" t="1905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789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CF9C7" w14:textId="77777777" w:rsidR="003D7518" w:rsidRDefault="003D7518" w:rsidP="003D7518">
      <w:pPr>
        <w:pStyle w:val="Caption"/>
        <w:jc w:val="center"/>
        <w:rPr>
          <w:b/>
          <w:bCs/>
          <w:i w:val="0"/>
          <w:iCs w:val="0"/>
          <w:color w:val="000000" w:themeColor="text1"/>
        </w:rPr>
      </w:pPr>
      <w:r w:rsidRPr="00890259">
        <w:rPr>
          <w:b/>
          <w:bCs/>
          <w:i w:val="0"/>
          <w:iCs w:val="0"/>
          <w:color w:val="000000" w:themeColor="text1"/>
        </w:rPr>
        <w:t xml:space="preserve">Figure </w:t>
      </w:r>
      <w:r w:rsidRPr="00890259">
        <w:rPr>
          <w:b/>
          <w:bCs/>
          <w:i w:val="0"/>
          <w:iCs w:val="0"/>
          <w:color w:val="000000" w:themeColor="text1"/>
        </w:rPr>
        <w:fldChar w:fldCharType="begin"/>
      </w:r>
      <w:r w:rsidRPr="00890259">
        <w:rPr>
          <w:b/>
          <w:bCs/>
          <w:i w:val="0"/>
          <w:iCs w:val="0"/>
          <w:color w:val="000000" w:themeColor="text1"/>
        </w:rPr>
        <w:instrText xml:space="preserve"> SEQ Figure \* ARABIC </w:instrText>
      </w:r>
      <w:r w:rsidRPr="00890259">
        <w:rPr>
          <w:b/>
          <w:bCs/>
          <w:i w:val="0"/>
          <w:iCs w:val="0"/>
          <w:color w:val="000000" w:themeColor="text1"/>
        </w:rPr>
        <w:fldChar w:fldCharType="separate"/>
      </w:r>
      <w:r>
        <w:rPr>
          <w:b/>
          <w:bCs/>
          <w:i w:val="0"/>
          <w:iCs w:val="0"/>
          <w:color w:val="000000" w:themeColor="text1"/>
        </w:rPr>
        <w:t>2</w:t>
      </w:r>
      <w:r w:rsidRPr="00890259">
        <w:rPr>
          <w:b/>
          <w:bCs/>
          <w:i w:val="0"/>
          <w:iCs w:val="0"/>
          <w:color w:val="000000" w:themeColor="text1"/>
        </w:rPr>
        <w:fldChar w:fldCharType="end"/>
      </w:r>
      <w:r w:rsidRPr="00890259">
        <w:rPr>
          <w:b/>
          <w:bCs/>
          <w:i w:val="0"/>
          <w:iCs w:val="0"/>
          <w:color w:val="000000" w:themeColor="text1"/>
        </w:rPr>
        <w:t>. Section Map</w:t>
      </w:r>
    </w:p>
    <w:p w14:paraId="0FA72B53" w14:textId="77777777" w:rsidR="003D7518" w:rsidRPr="00816E87" w:rsidRDefault="003D7518" w:rsidP="003D7518"/>
    <w:p w14:paraId="1B35D570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jc w:val="both"/>
      </w:pPr>
      <w:r w:rsidRPr="00AB5405">
        <w:rPr>
          <w:b/>
          <w:bCs/>
        </w:rPr>
        <w:t>Georeferenced</w:t>
      </w:r>
      <w:r>
        <w:t xml:space="preserve"> the </w:t>
      </w:r>
      <w:r>
        <w:rPr>
          <w:b/>
          <w:bCs/>
        </w:rPr>
        <w:t>section</w:t>
      </w:r>
      <w:r w:rsidRPr="004B5B6C">
        <w:rPr>
          <w:b/>
          <w:bCs/>
        </w:rPr>
        <w:t xml:space="preserve"> </w:t>
      </w:r>
      <w:r>
        <w:rPr>
          <w:b/>
          <w:bCs/>
        </w:rPr>
        <w:t xml:space="preserve">map </w:t>
      </w:r>
      <w:r>
        <w:t xml:space="preserve">based on </w:t>
      </w:r>
      <w:r w:rsidRPr="00F778D2">
        <w:rPr>
          <w:b/>
          <w:bCs/>
        </w:rPr>
        <w:t>the grid map</w:t>
      </w:r>
      <w:r>
        <w:t xml:space="preserve"> and </w:t>
      </w:r>
      <w:r w:rsidRPr="00AA21EB">
        <w:rPr>
          <w:b/>
          <w:bCs/>
        </w:rPr>
        <w:t>rectify the image</w:t>
      </w:r>
      <w:r>
        <w:t xml:space="preserve">. </w:t>
      </w:r>
    </w:p>
    <w:p w14:paraId="7B49EBB2" w14:textId="77777777" w:rsidR="003D7518" w:rsidRDefault="003D7518" w:rsidP="003D751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5B8808B" wp14:editId="32281396">
            <wp:extent cx="5394960" cy="36986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69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0CD7" w14:textId="77777777" w:rsidR="003D7518" w:rsidRPr="003F2211" w:rsidRDefault="003D7518" w:rsidP="003D7518">
      <w:pPr>
        <w:pStyle w:val="Caption"/>
        <w:jc w:val="center"/>
        <w:rPr>
          <w:b/>
          <w:bCs/>
          <w:i w:val="0"/>
          <w:iCs w:val="0"/>
          <w:color w:val="000000" w:themeColor="text1"/>
        </w:rPr>
      </w:pPr>
      <w:r w:rsidRPr="003F2211">
        <w:rPr>
          <w:b/>
          <w:bCs/>
          <w:i w:val="0"/>
          <w:iCs w:val="0"/>
          <w:color w:val="000000" w:themeColor="text1"/>
        </w:rPr>
        <w:t xml:space="preserve">Figure </w:t>
      </w:r>
      <w:r w:rsidRPr="003F2211">
        <w:rPr>
          <w:b/>
          <w:bCs/>
          <w:i w:val="0"/>
          <w:iCs w:val="0"/>
          <w:color w:val="000000" w:themeColor="text1"/>
        </w:rPr>
        <w:fldChar w:fldCharType="begin"/>
      </w:r>
      <w:r w:rsidRPr="003F2211">
        <w:rPr>
          <w:b/>
          <w:bCs/>
          <w:i w:val="0"/>
          <w:iCs w:val="0"/>
          <w:color w:val="000000" w:themeColor="text1"/>
        </w:rPr>
        <w:instrText xml:space="preserve"> SEQ Figure \* ARABIC </w:instrText>
      </w:r>
      <w:r w:rsidRPr="003F2211">
        <w:rPr>
          <w:b/>
          <w:bCs/>
          <w:i w:val="0"/>
          <w:iCs w:val="0"/>
          <w:color w:val="000000" w:themeColor="text1"/>
        </w:rPr>
        <w:fldChar w:fldCharType="separate"/>
      </w:r>
      <w:r>
        <w:rPr>
          <w:b/>
          <w:bCs/>
          <w:i w:val="0"/>
          <w:iCs w:val="0"/>
          <w:color w:val="000000" w:themeColor="text1"/>
        </w:rPr>
        <w:t>3</w:t>
      </w:r>
      <w:r w:rsidRPr="003F2211">
        <w:rPr>
          <w:b/>
          <w:bCs/>
          <w:i w:val="0"/>
          <w:iCs w:val="0"/>
          <w:color w:val="000000" w:themeColor="text1"/>
        </w:rPr>
        <w:fldChar w:fldCharType="end"/>
      </w:r>
      <w:r w:rsidRPr="003F2211">
        <w:rPr>
          <w:b/>
          <w:bCs/>
          <w:i w:val="0"/>
          <w:iCs w:val="0"/>
          <w:color w:val="000000" w:themeColor="text1"/>
        </w:rPr>
        <w:t>. Image after Rectify</w:t>
      </w:r>
    </w:p>
    <w:p w14:paraId="10CD73A4" w14:textId="77777777" w:rsidR="003D7518" w:rsidRPr="004A35A6" w:rsidRDefault="003D7518" w:rsidP="003D7518">
      <w:pPr>
        <w:pStyle w:val="ListParagraph"/>
        <w:numPr>
          <w:ilvl w:val="0"/>
          <w:numId w:val="14"/>
        </w:numPr>
        <w:spacing w:after="200" w:line="360" w:lineRule="auto"/>
        <w:ind w:left="360"/>
        <w:jc w:val="both"/>
        <w:rPr>
          <w:rFonts w:eastAsia="Calibri"/>
        </w:rPr>
      </w:pPr>
      <w:r>
        <w:lastRenderedPageBreak/>
        <w:t xml:space="preserve">Create a </w:t>
      </w:r>
      <w:r>
        <w:rPr>
          <w:b/>
        </w:rPr>
        <w:t>geodatabase</w:t>
      </w:r>
      <w:r>
        <w:t xml:space="preserve"> with the following feature classes:</w:t>
      </w:r>
    </w:p>
    <w:p w14:paraId="34DA24C2" w14:textId="77777777" w:rsidR="003D7518" w:rsidRDefault="003D7518" w:rsidP="003D7518">
      <w:pPr>
        <w:pStyle w:val="ListParagraph"/>
        <w:numPr>
          <w:ilvl w:val="2"/>
          <w:numId w:val="15"/>
        </w:numPr>
        <w:spacing w:after="200" w:line="360" w:lineRule="auto"/>
        <w:ind w:left="720"/>
        <w:jc w:val="both"/>
      </w:pPr>
      <w:r>
        <w:rPr>
          <w:b/>
        </w:rPr>
        <w:t>Polygon</w:t>
      </w:r>
      <w:r>
        <w:t xml:space="preserve"> </w:t>
      </w:r>
      <w:r>
        <w:rPr>
          <w:b/>
        </w:rPr>
        <w:t xml:space="preserve">feature </w:t>
      </w:r>
      <w:r>
        <w:t xml:space="preserve">that shows at </w:t>
      </w:r>
      <w:r>
        <w:rPr>
          <w:b/>
        </w:rPr>
        <w:t>least 3 parks</w:t>
      </w:r>
      <w:r>
        <w:t xml:space="preserve"> in the map with the following attributes: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1753"/>
        <w:gridCol w:w="1477"/>
        <w:gridCol w:w="1070"/>
        <w:gridCol w:w="4790"/>
      </w:tblGrid>
      <w:tr w:rsidR="003D7518" w14:paraId="3A1A709E" w14:textId="77777777" w:rsidTr="00B61E53">
        <w:trPr>
          <w:trHeight w:val="260"/>
        </w:trPr>
        <w:tc>
          <w:tcPr>
            <w:tcW w:w="1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0F993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340BD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5F4F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Length</w:t>
            </w:r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052EE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3D7518" w14:paraId="3D8A55CD" w14:textId="77777777" w:rsidTr="00B61E53">
        <w:trPr>
          <w:trHeight w:val="256"/>
        </w:trPr>
        <w:tc>
          <w:tcPr>
            <w:tcW w:w="1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F367E" w14:textId="77777777" w:rsidR="003D7518" w:rsidRDefault="003D7518" w:rsidP="00B61E53">
            <w:pPr>
              <w:pStyle w:val="ListParagraph"/>
              <w:spacing w:line="360" w:lineRule="auto"/>
              <w:ind w:left="0"/>
            </w:pPr>
            <w:r>
              <w:t>Name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A3221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D1DE" w14:textId="77777777" w:rsidR="003D7518" w:rsidRPr="00BB5308" w:rsidRDefault="003D7518" w:rsidP="00B61E53">
            <w:pPr>
              <w:pStyle w:val="ListParagraph"/>
              <w:spacing w:line="276" w:lineRule="auto"/>
              <w:ind w:left="0"/>
              <w:jc w:val="center"/>
            </w:pPr>
            <w:r>
              <w:t>50</w:t>
            </w:r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CD5C4" w14:textId="77777777" w:rsidR="003D7518" w:rsidRPr="00983668" w:rsidRDefault="003D7518" w:rsidP="00B61E53">
            <w:pPr>
              <w:pStyle w:val="ListParagraph"/>
              <w:spacing w:line="276" w:lineRule="auto"/>
              <w:ind w:left="0"/>
              <w:rPr>
                <w:lang w:val="en-ID"/>
              </w:rPr>
            </w:pPr>
            <w:r>
              <w:t>Input manually.</w:t>
            </w:r>
          </w:p>
          <w:p w14:paraId="4C2188CF" w14:textId="77777777" w:rsidR="003D7518" w:rsidRPr="00465BDC" w:rsidRDefault="003D7518" w:rsidP="00B61E53">
            <w:pPr>
              <w:pStyle w:val="ListParagraph"/>
              <w:spacing w:line="276" w:lineRule="auto"/>
              <w:ind w:left="0"/>
            </w:pPr>
            <w:r w:rsidRPr="00465BDC">
              <w:rPr>
                <w:b/>
              </w:rPr>
              <w:t>Example</w:t>
            </w:r>
            <w:r>
              <w:t>: ‘Orchard Park’</w:t>
            </w:r>
          </w:p>
        </w:tc>
      </w:tr>
      <w:tr w:rsidR="003D7518" w14:paraId="25CE9722" w14:textId="77777777" w:rsidTr="00B61E53">
        <w:trPr>
          <w:trHeight w:val="256"/>
        </w:trPr>
        <w:tc>
          <w:tcPr>
            <w:tcW w:w="1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62D3" w14:textId="77777777" w:rsidR="003D7518" w:rsidRPr="003E5553" w:rsidRDefault="003D7518" w:rsidP="00B61E53">
            <w:pPr>
              <w:pStyle w:val="ListParagraph"/>
              <w:spacing w:line="360" w:lineRule="auto"/>
              <w:ind w:left="0"/>
            </w:pPr>
            <w:r>
              <w:rPr>
                <w:lang w:val="en-ID"/>
              </w:rPr>
              <w:t>MaxPeople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E3230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 w:rsidRPr="004A35A6">
              <w:t>Long Integer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26E4" w14:textId="77777777" w:rsidR="003D7518" w:rsidRPr="00465BDC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-</w:t>
            </w:r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8CF4B" w14:textId="77777777" w:rsidR="003D7518" w:rsidRPr="00465BDC" w:rsidRDefault="003D7518" w:rsidP="00B61E53">
            <w:pPr>
              <w:pStyle w:val="ListParagraph"/>
              <w:spacing w:line="276" w:lineRule="auto"/>
              <w:ind w:left="0"/>
              <w:rPr>
                <w:b/>
              </w:rPr>
            </w:pPr>
            <w:r w:rsidRPr="00465BDC">
              <w:rPr>
                <w:b/>
              </w:rPr>
              <w:t>Calculated Field:</w:t>
            </w:r>
          </w:p>
          <w:p w14:paraId="4895619D" w14:textId="77777777" w:rsidR="003D7518" w:rsidRDefault="003D7518" w:rsidP="00B61E53">
            <w:pPr>
              <w:pStyle w:val="ListParagraph"/>
              <w:spacing w:line="276" w:lineRule="auto"/>
              <w:ind w:left="0"/>
            </w:pPr>
            <w:r>
              <w:t>It m</w:t>
            </w:r>
            <w:r w:rsidRPr="004A35A6">
              <w:t>ust be filled with the round</w:t>
            </w:r>
            <w:r>
              <w:t xml:space="preserve"> up</w:t>
            </w:r>
            <w:r w:rsidRPr="004A35A6">
              <w:t xml:space="preserve"> value of </w:t>
            </w:r>
            <w:r>
              <w:t>the area divided by 8</w:t>
            </w:r>
            <w:r w:rsidRPr="004A35A6">
              <w:t xml:space="preserve"> m2.</w:t>
            </w:r>
          </w:p>
        </w:tc>
      </w:tr>
      <w:tr w:rsidR="003D7518" w14:paraId="0D49FEB1" w14:textId="77777777" w:rsidTr="00B61E53">
        <w:trPr>
          <w:trHeight w:val="256"/>
        </w:trPr>
        <w:tc>
          <w:tcPr>
            <w:tcW w:w="1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B7B1" w14:textId="77777777" w:rsidR="003D7518" w:rsidRDefault="003D7518" w:rsidP="00B61E53">
            <w:pPr>
              <w:pStyle w:val="ListParagraph"/>
              <w:spacing w:line="360" w:lineRule="auto"/>
              <w:ind w:left="0"/>
              <w:rPr>
                <w:lang w:val="en-ID"/>
              </w:rPr>
            </w:pPr>
            <w:r>
              <w:rPr>
                <w:lang w:val="en-ID"/>
              </w:rPr>
              <w:t>EntrancePrice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A796" w14:textId="77777777" w:rsidR="003D7518" w:rsidRPr="004A35A6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1EB9" w14:textId="77777777" w:rsidR="003D7518" w:rsidRPr="002533A0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Cs/>
              </w:rPr>
            </w:pPr>
            <w:r w:rsidRPr="002533A0">
              <w:rPr>
                <w:bCs/>
              </w:rPr>
              <w:t>50</w:t>
            </w:r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CA6E6" w14:textId="77777777" w:rsidR="003D7518" w:rsidRPr="00465BDC" w:rsidRDefault="003D7518" w:rsidP="00B61E53">
            <w:pPr>
              <w:pStyle w:val="ListParagraph"/>
              <w:spacing w:line="276" w:lineRule="auto"/>
              <w:ind w:left="0"/>
              <w:rPr>
                <w:b/>
              </w:rPr>
            </w:pPr>
            <w:r w:rsidRPr="00465BDC">
              <w:rPr>
                <w:b/>
              </w:rPr>
              <w:t>Calculated Field:</w:t>
            </w:r>
          </w:p>
          <w:p w14:paraId="559BC3F5" w14:textId="77777777" w:rsidR="003D7518" w:rsidRDefault="003D7518" w:rsidP="00B61E53">
            <w:pPr>
              <w:pStyle w:val="ListParagraph"/>
              <w:spacing w:line="276" w:lineRule="auto"/>
              <w:ind w:left="0"/>
            </w:pPr>
            <w:r>
              <w:t>It m</w:t>
            </w:r>
            <w:r w:rsidRPr="004A35A6">
              <w:t>ust be filled with the round</w:t>
            </w:r>
            <w:r>
              <w:t xml:space="preserve"> up</w:t>
            </w:r>
            <w:r w:rsidRPr="004A35A6">
              <w:t xml:space="preserve"> value of </w:t>
            </w:r>
            <w:r>
              <w:t xml:space="preserve">the square root </w:t>
            </w:r>
            <w:r>
              <w:rPr>
                <w:b/>
                <w:bCs/>
              </w:rPr>
              <w:t>SHAPE_Length</w:t>
            </w:r>
            <w:r>
              <w:t xml:space="preserve"> and added with </w:t>
            </w:r>
            <w:r w:rsidRPr="00B8375F">
              <w:rPr>
                <w:b/>
                <w:bCs/>
              </w:rPr>
              <w:t>‘</w:t>
            </w:r>
            <w:r>
              <w:rPr>
                <w:b/>
                <w:bCs/>
              </w:rPr>
              <w:t>$</w:t>
            </w:r>
            <w:r w:rsidRPr="00B8375F">
              <w:rPr>
                <w:b/>
                <w:bCs/>
              </w:rPr>
              <w:t>’</w:t>
            </w:r>
            <w:r>
              <w:rPr>
                <w:b/>
                <w:bCs/>
              </w:rPr>
              <w:t xml:space="preserve"> </w:t>
            </w:r>
            <w:r>
              <w:t>in front of the price</w:t>
            </w:r>
            <w:r w:rsidRPr="004A35A6">
              <w:t>.</w:t>
            </w:r>
          </w:p>
          <w:p w14:paraId="53B97854" w14:textId="77777777" w:rsidR="003D7518" w:rsidRPr="003945C3" w:rsidRDefault="003D7518" w:rsidP="00B61E53">
            <w:pPr>
              <w:pStyle w:val="ListParagraph"/>
              <w:spacing w:line="276" w:lineRule="auto"/>
              <w:ind w:left="0"/>
              <w:rPr>
                <w:b/>
              </w:rPr>
            </w:pPr>
            <w:r>
              <w:rPr>
                <w:b/>
              </w:rPr>
              <w:t xml:space="preserve">Example: </w:t>
            </w:r>
            <w:r>
              <w:rPr>
                <w:bCs/>
              </w:rPr>
              <w:t xml:space="preserve">if the </w:t>
            </w:r>
            <w:r w:rsidRPr="00CD2E49">
              <w:rPr>
                <w:bCs/>
                <w:i/>
                <w:iCs/>
              </w:rPr>
              <w:t>SHAPE_Length</w:t>
            </w:r>
            <w:r>
              <w:rPr>
                <w:bCs/>
              </w:rPr>
              <w:t xml:space="preserve"> is </w:t>
            </w:r>
            <w:r w:rsidRPr="00C550CE">
              <w:rPr>
                <w:b/>
              </w:rPr>
              <w:t>570.935891</w:t>
            </w:r>
            <w:r>
              <w:rPr>
                <w:bCs/>
              </w:rPr>
              <w:t xml:space="preserve"> then the result is: </w:t>
            </w:r>
            <w:r>
              <w:rPr>
                <w:b/>
              </w:rPr>
              <w:t>‘$23’</w:t>
            </w:r>
          </w:p>
        </w:tc>
      </w:tr>
    </w:tbl>
    <w:p w14:paraId="6ABC8D69" w14:textId="77777777" w:rsidR="003D7518" w:rsidRDefault="003D7518" w:rsidP="003D7518">
      <w:pPr>
        <w:pStyle w:val="ListParagraph"/>
        <w:spacing w:line="276" w:lineRule="auto"/>
        <w:ind w:left="0"/>
        <w:rPr>
          <w:b/>
          <w:i/>
        </w:rPr>
      </w:pPr>
    </w:p>
    <w:p w14:paraId="5E89EF6D" w14:textId="77777777" w:rsidR="003D7518" w:rsidRDefault="003D7518" w:rsidP="003D7518">
      <w:pPr>
        <w:pStyle w:val="ListParagraph"/>
        <w:spacing w:line="276" w:lineRule="auto"/>
        <w:ind w:left="0"/>
        <w:jc w:val="center"/>
        <w:rPr>
          <w:b/>
          <w:i/>
        </w:rPr>
      </w:pPr>
      <w:r>
        <w:rPr>
          <w:noProof/>
        </w:rPr>
        <w:drawing>
          <wp:inline distT="0" distB="0" distL="0" distR="0" wp14:anchorId="46843915" wp14:editId="598EC16E">
            <wp:extent cx="5917207" cy="3602736"/>
            <wp:effectExtent l="19050" t="1905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7207" cy="3602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31338" w14:textId="77777777" w:rsidR="003D7518" w:rsidRPr="00465BDC" w:rsidRDefault="003D7518" w:rsidP="003D7518">
      <w:pPr>
        <w:pStyle w:val="ListParagraph"/>
        <w:spacing w:line="360" w:lineRule="auto"/>
        <w:ind w:left="0"/>
        <w:jc w:val="center"/>
        <w:rPr>
          <w:b/>
          <w:sz w:val="20"/>
        </w:rPr>
      </w:pPr>
      <w:r w:rsidRPr="00465BDC">
        <w:rPr>
          <w:b/>
          <w:sz w:val="20"/>
        </w:rPr>
        <w:t>Figure 2. Example polygon feature</w:t>
      </w:r>
    </w:p>
    <w:p w14:paraId="2CF53764" w14:textId="77777777" w:rsidR="003D7518" w:rsidRDefault="003D7518" w:rsidP="003D7518">
      <w:pPr>
        <w:pStyle w:val="ListParagraph"/>
        <w:numPr>
          <w:ilvl w:val="2"/>
          <w:numId w:val="15"/>
        </w:numPr>
        <w:spacing w:after="200" w:line="360" w:lineRule="auto"/>
        <w:ind w:left="720" w:right="144"/>
        <w:jc w:val="both"/>
        <w:rPr>
          <w:rFonts w:eastAsia="Calibri"/>
        </w:rPr>
      </w:pPr>
      <w:r>
        <w:rPr>
          <w:b/>
        </w:rPr>
        <w:t>Line</w:t>
      </w:r>
      <w:r>
        <w:t xml:space="preserve"> </w:t>
      </w:r>
      <w:r>
        <w:rPr>
          <w:b/>
        </w:rPr>
        <w:t xml:space="preserve">feature </w:t>
      </w:r>
      <w:r>
        <w:t xml:space="preserve">that shows at </w:t>
      </w:r>
      <w:r>
        <w:rPr>
          <w:b/>
        </w:rPr>
        <w:t>least 15 roads</w:t>
      </w:r>
      <w:r>
        <w:t xml:space="preserve"> in the map and the following attributes: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1515"/>
        <w:gridCol w:w="1457"/>
        <w:gridCol w:w="1070"/>
        <w:gridCol w:w="5048"/>
      </w:tblGrid>
      <w:tr w:rsidR="003D7518" w14:paraId="7EE5F663" w14:textId="77777777" w:rsidTr="00B61E53">
        <w:trPr>
          <w:trHeight w:val="260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78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FB4F2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A293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Length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2A237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3D7518" w14:paraId="396EE68C" w14:textId="77777777" w:rsidTr="00B61E53">
        <w:trPr>
          <w:trHeight w:val="256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A2F12" w14:textId="77777777" w:rsidR="003D7518" w:rsidRDefault="003D7518" w:rsidP="00B61E53">
            <w:pPr>
              <w:pStyle w:val="ListParagraph"/>
              <w:spacing w:line="360" w:lineRule="auto"/>
              <w:ind w:left="0"/>
            </w:pPr>
            <w:r>
              <w:t>Name</w:t>
            </w:r>
          </w:p>
        </w:tc>
        <w:tc>
          <w:tcPr>
            <w:tcW w:w="1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CB02A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F00F0" w14:textId="77777777" w:rsidR="003D7518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lang w:val="en-ID"/>
              </w:rPr>
            </w:pPr>
            <w:r>
              <w:rPr>
                <w:lang w:val="en-ID"/>
              </w:rPr>
              <w:t>50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3F48C" w14:textId="77777777" w:rsidR="003D7518" w:rsidRDefault="003D7518" w:rsidP="00B61E53">
            <w:pPr>
              <w:pStyle w:val="ListParagraph"/>
              <w:spacing w:line="276" w:lineRule="auto"/>
              <w:ind w:left="0"/>
            </w:pPr>
            <w:r>
              <w:rPr>
                <w:lang w:val="en-ID"/>
              </w:rPr>
              <w:t>Input manually</w:t>
            </w:r>
            <w:r w:rsidRPr="007A04DD">
              <w:t>.</w:t>
            </w:r>
          </w:p>
          <w:p w14:paraId="28394DEB" w14:textId="77777777" w:rsidR="003D7518" w:rsidRPr="007A04DD" w:rsidRDefault="003D7518" w:rsidP="00B61E53">
            <w:pPr>
              <w:pStyle w:val="ListParagraph"/>
              <w:spacing w:line="276" w:lineRule="auto"/>
              <w:ind w:left="0"/>
            </w:pPr>
            <w:r w:rsidRPr="00465BDC">
              <w:rPr>
                <w:b/>
              </w:rPr>
              <w:t>Example: ‘</w:t>
            </w:r>
            <w:r>
              <w:rPr>
                <w:b/>
                <w:lang w:val="en-ID"/>
              </w:rPr>
              <w:t>Light Close</w:t>
            </w:r>
            <w:r w:rsidRPr="00465BDC">
              <w:rPr>
                <w:b/>
              </w:rPr>
              <w:t>’</w:t>
            </w:r>
          </w:p>
        </w:tc>
      </w:tr>
      <w:tr w:rsidR="003D7518" w14:paraId="0AADFDD0" w14:textId="77777777" w:rsidTr="00B61E53">
        <w:trPr>
          <w:trHeight w:val="256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F48D8" w14:textId="77777777" w:rsidR="003D7518" w:rsidRPr="004A5B67" w:rsidRDefault="003D7518" w:rsidP="00B61E53">
            <w:pPr>
              <w:pStyle w:val="ListParagraph"/>
              <w:spacing w:line="360" w:lineRule="auto"/>
              <w:ind w:left="0"/>
              <w:rPr>
                <w:lang w:val="en-ID"/>
              </w:rPr>
            </w:pPr>
            <w:r>
              <w:rPr>
                <w:lang w:val="en-ID"/>
              </w:rPr>
              <w:lastRenderedPageBreak/>
              <w:t>ID</w:t>
            </w:r>
          </w:p>
        </w:tc>
        <w:tc>
          <w:tcPr>
            <w:tcW w:w="1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A8B52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7E38" w14:textId="77777777" w:rsidR="003D7518" w:rsidRPr="00D810C9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CB03" w14:textId="77777777" w:rsidR="003D7518" w:rsidRPr="00465BDC" w:rsidRDefault="003D7518" w:rsidP="00B61E53">
            <w:pPr>
              <w:pStyle w:val="ListParagraph"/>
              <w:spacing w:line="276" w:lineRule="auto"/>
              <w:ind w:left="0"/>
              <w:rPr>
                <w:b/>
              </w:rPr>
            </w:pPr>
            <w:r w:rsidRPr="00465BDC">
              <w:rPr>
                <w:b/>
              </w:rPr>
              <w:t>Calculated Field:</w:t>
            </w:r>
          </w:p>
          <w:p w14:paraId="0B7E136D" w14:textId="77777777" w:rsidR="003D7518" w:rsidRDefault="003D7518" w:rsidP="00B61E53">
            <w:pPr>
              <w:pStyle w:val="ListParagraph"/>
              <w:spacing w:line="276" w:lineRule="auto"/>
              <w:ind w:left="0"/>
            </w:pPr>
            <w:r>
              <w:t xml:space="preserve">The </w:t>
            </w:r>
            <w:r w:rsidRPr="00E00BC7">
              <w:rPr>
                <w:b/>
                <w:bCs/>
              </w:rPr>
              <w:t>uppercase</w:t>
            </w:r>
            <w:r>
              <w:rPr>
                <w:b/>
                <w:bCs/>
              </w:rPr>
              <w:t xml:space="preserve"> </w:t>
            </w:r>
            <w:r>
              <w:t>of 4</w:t>
            </w:r>
            <w:r>
              <w:rPr>
                <w:lang w:val="en-ID"/>
              </w:rPr>
              <w:t xml:space="preserve"> </w:t>
            </w:r>
            <w:r w:rsidRPr="00E00BC7">
              <w:rPr>
                <w:b/>
                <w:bCs/>
                <w:lang w:val="en-ID"/>
              </w:rPr>
              <w:t>first</w:t>
            </w:r>
            <w:r>
              <w:rPr>
                <w:lang w:val="en-ID"/>
              </w:rPr>
              <w:t xml:space="preserve"> </w:t>
            </w:r>
            <w:r w:rsidRPr="00E00BC7">
              <w:rPr>
                <w:b/>
                <w:bCs/>
                <w:lang w:val="en-ID"/>
              </w:rPr>
              <w:t>characters</w:t>
            </w:r>
            <w:r>
              <w:rPr>
                <w:lang w:val="en-ID"/>
              </w:rPr>
              <w:t xml:space="preserve"> of ‘</w:t>
            </w:r>
            <w:r>
              <w:rPr>
                <w:b/>
                <w:bCs/>
                <w:lang w:val="en-ID"/>
              </w:rPr>
              <w:t>Name</w:t>
            </w:r>
            <w:r>
              <w:rPr>
                <w:lang w:val="en-ID"/>
              </w:rPr>
              <w:t>’</w:t>
            </w:r>
            <w:r>
              <w:t xml:space="preserve"> added with </w:t>
            </w:r>
            <w:r>
              <w:rPr>
                <w:b/>
                <w:bCs/>
              </w:rPr>
              <w:t>last</w:t>
            </w:r>
            <w:r>
              <w:t xml:space="preserve"> </w:t>
            </w:r>
            <w:r w:rsidRPr="00E00BC7">
              <w:rPr>
                <w:b/>
                <w:bCs/>
              </w:rPr>
              <w:t>characters</w:t>
            </w:r>
            <w:r>
              <w:t xml:space="preserve"> of ‘</w:t>
            </w:r>
            <w:r>
              <w:rPr>
                <w:b/>
                <w:bCs/>
              </w:rPr>
              <w:t>Object_ID</w:t>
            </w:r>
            <w:r w:rsidRPr="00E00BC7">
              <w:rPr>
                <w:b/>
                <w:bCs/>
              </w:rPr>
              <w:t>’</w:t>
            </w:r>
            <w:r>
              <w:t xml:space="preserve">. </w:t>
            </w:r>
          </w:p>
          <w:p w14:paraId="7EBBEE32" w14:textId="77777777" w:rsidR="003D7518" w:rsidRPr="004A5B67" w:rsidRDefault="003D7518" w:rsidP="00B61E53">
            <w:pPr>
              <w:pStyle w:val="ListParagraph"/>
              <w:spacing w:line="276" w:lineRule="auto"/>
              <w:ind w:left="0"/>
              <w:rPr>
                <w:b/>
                <w:bCs/>
                <w:lang w:val="en-ID"/>
              </w:rPr>
            </w:pPr>
            <w:r w:rsidRPr="005E160D">
              <w:rPr>
                <w:b/>
              </w:rPr>
              <w:t xml:space="preserve">Example: </w:t>
            </w:r>
            <w:r w:rsidRPr="005E160D">
              <w:t xml:space="preserve">if </w:t>
            </w:r>
            <w:r>
              <w:t>the</w:t>
            </w:r>
            <w:r w:rsidRPr="005E160D">
              <w:t xml:space="preserve"> </w:t>
            </w:r>
            <w:r>
              <w:rPr>
                <w:i/>
                <w:iCs/>
                <w:lang w:val="en-ID"/>
              </w:rPr>
              <w:t>Name</w:t>
            </w:r>
            <w:r w:rsidRPr="005E160D">
              <w:t xml:space="preserve"> </w:t>
            </w:r>
            <w:r>
              <w:t>is</w:t>
            </w:r>
            <w:r w:rsidRPr="005E160D">
              <w:t xml:space="preserve"> </w:t>
            </w:r>
            <w:r>
              <w:rPr>
                <w:b/>
                <w:lang w:val="en-ID"/>
              </w:rPr>
              <w:t>Light Close</w:t>
            </w:r>
            <w:r w:rsidRPr="005E160D">
              <w:t xml:space="preserve"> </w:t>
            </w:r>
            <w:r>
              <w:t xml:space="preserve">and the </w:t>
            </w:r>
            <w:r>
              <w:rPr>
                <w:i/>
                <w:iCs/>
              </w:rPr>
              <w:t xml:space="preserve">Object_ID </w:t>
            </w:r>
            <w:r w:rsidRPr="00455A77">
              <w:t xml:space="preserve">is </w:t>
            </w:r>
            <w:r w:rsidRPr="00455A77">
              <w:rPr>
                <w:b/>
                <w:bCs/>
              </w:rPr>
              <w:t>1</w:t>
            </w:r>
            <w:r>
              <w:rPr>
                <w:b/>
                <w:bCs/>
              </w:rPr>
              <w:t xml:space="preserve">4 </w:t>
            </w:r>
            <w:r w:rsidRPr="005E160D">
              <w:t xml:space="preserve">then </w:t>
            </w:r>
            <w:r>
              <w:t>the</w:t>
            </w:r>
            <w:r w:rsidRPr="005E160D">
              <w:t xml:space="preserve"> </w:t>
            </w:r>
            <w:r>
              <w:t>r</w:t>
            </w:r>
            <w:r w:rsidRPr="00455A77">
              <w:rPr>
                <w:i/>
                <w:iCs/>
              </w:rPr>
              <w:t>esult</w:t>
            </w:r>
            <w:r w:rsidRPr="005E160D">
              <w:t xml:space="preserve"> will be </w:t>
            </w:r>
            <w:r>
              <w:t>‘</w:t>
            </w:r>
            <w:r>
              <w:rPr>
                <w:b/>
              </w:rPr>
              <w:t>LIGH4’</w:t>
            </w:r>
            <w:r>
              <w:t>.</w:t>
            </w:r>
          </w:p>
        </w:tc>
      </w:tr>
      <w:tr w:rsidR="003D7518" w14:paraId="46CF1BCB" w14:textId="77777777" w:rsidTr="00B61E53">
        <w:trPr>
          <w:trHeight w:val="256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EBB99" w14:textId="77777777" w:rsidR="003D7518" w:rsidRDefault="003D7518" w:rsidP="00B61E53">
            <w:pPr>
              <w:pStyle w:val="ListParagraph"/>
              <w:spacing w:line="360" w:lineRule="auto"/>
              <w:ind w:left="0"/>
              <w:rPr>
                <w:lang w:val="en-ID"/>
              </w:rPr>
            </w:pPr>
            <w:r>
              <w:rPr>
                <w:lang w:val="en-ID"/>
              </w:rPr>
              <w:t>Type</w:t>
            </w:r>
          </w:p>
        </w:tc>
        <w:tc>
          <w:tcPr>
            <w:tcW w:w="1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FCEC7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C54E0" w14:textId="77777777" w:rsidR="003D7518" w:rsidRPr="00D810C9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Cs/>
              </w:rPr>
            </w:pPr>
            <w:r>
              <w:rPr>
                <w:bCs/>
              </w:rPr>
              <w:t>50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F223" w14:textId="77777777" w:rsidR="003D7518" w:rsidRDefault="003D7518" w:rsidP="00B61E53">
            <w:pPr>
              <w:pStyle w:val="ListParagraph"/>
              <w:spacing w:line="276" w:lineRule="auto"/>
              <w:ind w:left="0"/>
              <w:rPr>
                <w:lang w:val="en-ID"/>
              </w:rPr>
            </w:pPr>
            <w:r>
              <w:t>Input manually either ‘</w:t>
            </w:r>
            <w:r>
              <w:rPr>
                <w:b/>
                <w:lang w:val="en-ID"/>
              </w:rPr>
              <w:t>Boulevard</w:t>
            </w:r>
            <w:r>
              <w:t xml:space="preserve"> or ‘</w:t>
            </w:r>
            <w:r>
              <w:rPr>
                <w:b/>
              </w:rPr>
              <w:t>Alley</w:t>
            </w:r>
            <w:r>
              <w:t>’.</w:t>
            </w:r>
            <w:r>
              <w:rPr>
                <w:lang w:val="en-ID"/>
              </w:rPr>
              <w:t xml:space="preserve"> </w:t>
            </w:r>
          </w:p>
          <w:p w14:paraId="1EB5FD9C" w14:textId="77777777" w:rsidR="003D7518" w:rsidRPr="00D810C9" w:rsidRDefault="003D7518" w:rsidP="00B61E53">
            <w:pPr>
              <w:pStyle w:val="ListParagraph"/>
              <w:spacing w:line="276" w:lineRule="auto"/>
              <w:ind w:left="0"/>
              <w:rPr>
                <w:bCs/>
              </w:rPr>
            </w:pPr>
            <w:r>
              <w:rPr>
                <w:b/>
                <w:bCs/>
                <w:lang w:val="en-ID"/>
              </w:rPr>
              <w:t>Example: ‘Alley’</w:t>
            </w:r>
          </w:p>
        </w:tc>
      </w:tr>
      <w:tr w:rsidR="003D7518" w14:paraId="349DA021" w14:textId="77777777" w:rsidTr="00B61E53">
        <w:trPr>
          <w:trHeight w:val="256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A1796" w14:textId="77777777" w:rsidR="003D7518" w:rsidRDefault="003D7518" w:rsidP="00B61E53">
            <w:pPr>
              <w:pStyle w:val="ListParagraph"/>
              <w:spacing w:line="360" w:lineRule="auto"/>
              <w:ind w:left="0"/>
              <w:rPr>
                <w:lang w:val="en-ID"/>
              </w:rPr>
            </w:pPr>
            <w:r>
              <w:rPr>
                <w:lang w:val="en-ID"/>
              </w:rPr>
              <w:t>Status</w:t>
            </w:r>
          </w:p>
        </w:tc>
        <w:tc>
          <w:tcPr>
            <w:tcW w:w="1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78AFF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C0047" w14:textId="77777777" w:rsidR="003D7518" w:rsidRPr="00D810C9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Cs/>
              </w:rPr>
            </w:pPr>
            <w:r>
              <w:rPr>
                <w:bCs/>
              </w:rPr>
              <w:t>50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35AA5" w14:textId="77777777" w:rsidR="003D7518" w:rsidRDefault="003D7518" w:rsidP="00B61E53">
            <w:pPr>
              <w:pStyle w:val="ListParagraph"/>
              <w:spacing w:line="276" w:lineRule="auto"/>
              <w:ind w:left="0"/>
              <w:rPr>
                <w:lang w:val="en-ID"/>
              </w:rPr>
            </w:pPr>
            <w:r>
              <w:t>Input manually either ‘</w:t>
            </w:r>
            <w:r>
              <w:rPr>
                <w:b/>
                <w:lang w:val="en-ID"/>
              </w:rPr>
              <w:t>Free</w:t>
            </w:r>
            <w:r>
              <w:t xml:space="preserve"> or ‘</w:t>
            </w:r>
            <w:r>
              <w:rPr>
                <w:b/>
              </w:rPr>
              <w:t>Pay</w:t>
            </w:r>
            <w:r>
              <w:t>’.</w:t>
            </w:r>
            <w:r>
              <w:rPr>
                <w:lang w:val="en-ID"/>
              </w:rPr>
              <w:t xml:space="preserve"> </w:t>
            </w:r>
          </w:p>
          <w:p w14:paraId="4E191DEB" w14:textId="77777777" w:rsidR="003D7518" w:rsidRPr="00D810C9" w:rsidRDefault="003D7518" w:rsidP="00B61E53">
            <w:pPr>
              <w:pStyle w:val="ListParagraph"/>
              <w:spacing w:line="276" w:lineRule="auto"/>
              <w:ind w:left="0"/>
              <w:rPr>
                <w:bCs/>
              </w:rPr>
            </w:pPr>
            <w:r>
              <w:rPr>
                <w:b/>
                <w:bCs/>
                <w:lang w:val="en-ID"/>
              </w:rPr>
              <w:t>Example: ‘Free’</w:t>
            </w:r>
          </w:p>
        </w:tc>
      </w:tr>
      <w:tr w:rsidR="003D7518" w14:paraId="18FDA44F" w14:textId="77777777" w:rsidTr="00B61E53">
        <w:trPr>
          <w:trHeight w:val="256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4F113" w14:textId="77777777" w:rsidR="003D7518" w:rsidRPr="004A5B67" w:rsidRDefault="003D7518" w:rsidP="00B61E53">
            <w:pPr>
              <w:pStyle w:val="ListParagraph"/>
              <w:spacing w:line="360" w:lineRule="auto"/>
              <w:ind w:left="0"/>
              <w:rPr>
                <w:lang w:val="en-ID"/>
              </w:rPr>
            </w:pPr>
            <w:r>
              <w:rPr>
                <w:lang w:val="en-ID"/>
              </w:rPr>
              <w:t>MaxCar</w:t>
            </w:r>
          </w:p>
        </w:tc>
        <w:tc>
          <w:tcPr>
            <w:tcW w:w="1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12CA3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A2EAD" w14:textId="77777777" w:rsidR="003D7518" w:rsidRPr="00634CAF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Cs/>
              </w:rPr>
            </w:pPr>
            <w:r w:rsidRPr="00634CAF">
              <w:rPr>
                <w:bCs/>
              </w:rPr>
              <w:t>50</w:t>
            </w:r>
          </w:p>
        </w:tc>
        <w:tc>
          <w:tcPr>
            <w:tcW w:w="5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D64EE" w14:textId="77777777" w:rsidR="003D7518" w:rsidRPr="00465BDC" w:rsidRDefault="003D7518" w:rsidP="00B61E53">
            <w:pPr>
              <w:pStyle w:val="ListParagraph"/>
              <w:spacing w:line="276" w:lineRule="auto"/>
              <w:ind w:left="0"/>
              <w:rPr>
                <w:b/>
              </w:rPr>
            </w:pPr>
            <w:r w:rsidRPr="00465BDC">
              <w:rPr>
                <w:b/>
              </w:rPr>
              <w:t>Calculated Field:</w:t>
            </w:r>
          </w:p>
          <w:p w14:paraId="2EC6069B" w14:textId="77777777" w:rsidR="003D7518" w:rsidRDefault="003D7518" w:rsidP="00B61E53">
            <w:pPr>
              <w:pStyle w:val="ListParagraph"/>
              <w:spacing w:line="276" w:lineRule="auto"/>
              <w:ind w:left="0"/>
            </w:pPr>
            <w:r>
              <w:t>The roundup value of ‘</w:t>
            </w:r>
            <w:r>
              <w:rPr>
                <w:b/>
              </w:rPr>
              <w:t>SHAPE_Length</w:t>
            </w:r>
            <w:r>
              <w:t xml:space="preserve">’ divided with 6 and added with </w:t>
            </w:r>
          </w:p>
          <w:p w14:paraId="7DF843CB" w14:textId="77777777" w:rsidR="003D7518" w:rsidRPr="00AB0E08" w:rsidRDefault="003D7518" w:rsidP="00B61E53">
            <w:pPr>
              <w:pStyle w:val="ListParagraph"/>
              <w:spacing w:line="276" w:lineRule="auto"/>
              <w:ind w:left="0"/>
            </w:pPr>
            <w:r>
              <w:t xml:space="preserve">‘ </w:t>
            </w:r>
            <w:r>
              <w:rPr>
                <w:b/>
              </w:rPr>
              <w:t>Car(s)</w:t>
            </w:r>
            <w:r w:rsidRPr="00AB0E08">
              <w:t>’</w:t>
            </w:r>
          </w:p>
          <w:p w14:paraId="384DBAA2" w14:textId="77777777" w:rsidR="003D7518" w:rsidRPr="005E160D" w:rsidRDefault="003D7518" w:rsidP="00B61E53">
            <w:pPr>
              <w:pStyle w:val="ListParagraph"/>
              <w:spacing w:line="276" w:lineRule="auto"/>
              <w:ind w:left="0"/>
            </w:pPr>
            <w:r w:rsidRPr="005E160D">
              <w:rPr>
                <w:b/>
              </w:rPr>
              <w:t>Example</w:t>
            </w:r>
            <w:r>
              <w:t xml:space="preserve">: if the </w:t>
            </w:r>
            <w:r>
              <w:rPr>
                <w:i/>
              </w:rPr>
              <w:t xml:space="preserve">SHAPE_Length is </w:t>
            </w:r>
            <w:r w:rsidRPr="00DA010B">
              <w:rPr>
                <w:b/>
              </w:rPr>
              <w:t>369.601462</w:t>
            </w:r>
            <w:r>
              <w:t xml:space="preserve">, then the </w:t>
            </w:r>
            <w:r>
              <w:rPr>
                <w:i/>
              </w:rPr>
              <w:t>result</w:t>
            </w:r>
            <w:r w:rsidRPr="004552A8">
              <w:t xml:space="preserve"> is</w:t>
            </w:r>
            <w:r>
              <w:t>: ’</w:t>
            </w:r>
            <w:r>
              <w:rPr>
                <w:b/>
                <w:lang w:val="en-ID"/>
              </w:rPr>
              <w:t>61 Car(s)</w:t>
            </w:r>
            <w:r>
              <w:t>’.</w:t>
            </w:r>
          </w:p>
        </w:tc>
      </w:tr>
    </w:tbl>
    <w:p w14:paraId="55951ACD" w14:textId="77777777" w:rsidR="003D7518" w:rsidRDefault="003D7518" w:rsidP="003D7518">
      <w:pPr>
        <w:pStyle w:val="ListParagraph"/>
        <w:spacing w:line="276" w:lineRule="auto"/>
        <w:ind w:left="0"/>
        <w:rPr>
          <w:b/>
          <w:sz w:val="20"/>
        </w:rPr>
      </w:pPr>
    </w:p>
    <w:p w14:paraId="54321BD7" w14:textId="77777777" w:rsidR="003D7518" w:rsidRDefault="003D7518" w:rsidP="003D7518">
      <w:pPr>
        <w:pStyle w:val="ListParagraph"/>
        <w:spacing w:line="276" w:lineRule="auto"/>
        <w:ind w:left="0"/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549F7AE4" wp14:editId="053A662E">
            <wp:extent cx="5918159" cy="3602736"/>
            <wp:effectExtent l="19050" t="1905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8159" cy="3602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i/>
        </w:rPr>
        <w:br/>
      </w:r>
      <w:r w:rsidRPr="00465BDC">
        <w:rPr>
          <w:b/>
          <w:sz w:val="20"/>
        </w:rPr>
        <w:t>Figure 3. Example line feature</w:t>
      </w:r>
    </w:p>
    <w:p w14:paraId="2162DA21" w14:textId="77777777" w:rsidR="003D7518" w:rsidRDefault="003D7518" w:rsidP="003D7518">
      <w:pPr>
        <w:pStyle w:val="ListParagraph"/>
        <w:spacing w:line="276" w:lineRule="auto"/>
        <w:ind w:left="142"/>
        <w:jc w:val="center"/>
        <w:rPr>
          <w:b/>
          <w:i/>
          <w:sz w:val="20"/>
        </w:rPr>
      </w:pPr>
    </w:p>
    <w:p w14:paraId="6856E15A" w14:textId="77777777" w:rsidR="003D7518" w:rsidRDefault="003D7518" w:rsidP="003D7518">
      <w:pPr>
        <w:pStyle w:val="ListParagraph"/>
        <w:spacing w:line="276" w:lineRule="auto"/>
        <w:ind w:left="142"/>
        <w:jc w:val="center"/>
        <w:rPr>
          <w:b/>
          <w:i/>
          <w:sz w:val="20"/>
        </w:rPr>
      </w:pPr>
    </w:p>
    <w:p w14:paraId="681030D4" w14:textId="77777777" w:rsidR="003D7518" w:rsidRDefault="003D7518" w:rsidP="003D7518">
      <w:pPr>
        <w:pStyle w:val="ListParagraph"/>
        <w:spacing w:line="276" w:lineRule="auto"/>
        <w:ind w:left="142"/>
        <w:jc w:val="center"/>
        <w:rPr>
          <w:b/>
          <w:i/>
          <w:sz w:val="20"/>
        </w:rPr>
      </w:pPr>
    </w:p>
    <w:p w14:paraId="502E2DE0" w14:textId="77777777" w:rsidR="003D7518" w:rsidRDefault="003D7518" w:rsidP="003D7518">
      <w:pPr>
        <w:pStyle w:val="ListParagraph"/>
        <w:spacing w:line="276" w:lineRule="auto"/>
        <w:ind w:left="142"/>
        <w:jc w:val="center"/>
        <w:rPr>
          <w:b/>
          <w:i/>
          <w:sz w:val="20"/>
        </w:rPr>
      </w:pPr>
    </w:p>
    <w:p w14:paraId="16A2C3B1" w14:textId="77777777" w:rsidR="003D7518" w:rsidRDefault="003D7518" w:rsidP="003D7518">
      <w:pPr>
        <w:pStyle w:val="ListParagraph"/>
        <w:spacing w:line="276" w:lineRule="auto"/>
        <w:ind w:left="142"/>
        <w:jc w:val="center"/>
        <w:rPr>
          <w:b/>
          <w:i/>
          <w:sz w:val="20"/>
        </w:rPr>
      </w:pPr>
    </w:p>
    <w:p w14:paraId="7D3A248E" w14:textId="77777777" w:rsidR="003D7518" w:rsidRPr="00465BDC" w:rsidRDefault="003D7518" w:rsidP="003D7518">
      <w:pPr>
        <w:pStyle w:val="ListParagraph"/>
        <w:spacing w:line="276" w:lineRule="auto"/>
        <w:ind w:left="142"/>
        <w:jc w:val="center"/>
        <w:rPr>
          <w:b/>
          <w:i/>
          <w:sz w:val="20"/>
        </w:rPr>
      </w:pPr>
    </w:p>
    <w:p w14:paraId="3A9951D3" w14:textId="77777777" w:rsidR="003D7518" w:rsidRPr="0003503D" w:rsidRDefault="003D7518" w:rsidP="003D7518">
      <w:pPr>
        <w:pStyle w:val="ListParagraph"/>
        <w:numPr>
          <w:ilvl w:val="2"/>
          <w:numId w:val="15"/>
        </w:numPr>
        <w:spacing w:after="200" w:line="360" w:lineRule="auto"/>
        <w:ind w:left="720"/>
        <w:jc w:val="both"/>
        <w:rPr>
          <w:rFonts w:eastAsia="Calibri"/>
        </w:rPr>
      </w:pPr>
      <w:r w:rsidRPr="0003503D">
        <w:rPr>
          <w:b/>
        </w:rPr>
        <w:lastRenderedPageBreak/>
        <w:t>Point feature</w:t>
      </w:r>
      <w:r>
        <w:t xml:space="preserve"> that shows </w:t>
      </w:r>
      <w:r w:rsidRPr="0003503D">
        <w:rPr>
          <w:b/>
        </w:rPr>
        <w:t>at least 20 places</w:t>
      </w:r>
      <w:r>
        <w:t xml:space="preserve"> on the map with the following attributes: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1458"/>
        <w:gridCol w:w="1490"/>
        <w:gridCol w:w="1070"/>
        <w:gridCol w:w="5072"/>
      </w:tblGrid>
      <w:tr w:rsidR="003D7518" w14:paraId="5A2B3331" w14:textId="77777777" w:rsidTr="00B61E53">
        <w:trPr>
          <w:trHeight w:val="260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4D768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87CC2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Data Type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FF5D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Length</w:t>
            </w:r>
          </w:p>
        </w:tc>
        <w:tc>
          <w:tcPr>
            <w:tcW w:w="5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F40F2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3D7518" w14:paraId="2179883C" w14:textId="77777777" w:rsidTr="00B61E53">
        <w:trPr>
          <w:trHeight w:val="791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7D03E" w14:textId="77777777" w:rsidR="003D7518" w:rsidRDefault="003D7518" w:rsidP="00B61E53">
            <w:pPr>
              <w:pStyle w:val="ListParagraph"/>
              <w:spacing w:line="360" w:lineRule="auto"/>
              <w:ind w:left="0"/>
            </w:pPr>
            <w:r>
              <w:t>Name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CB483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 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5E532" w14:textId="77777777" w:rsidR="003D7518" w:rsidRDefault="003D7518" w:rsidP="00B61E53">
            <w:pPr>
              <w:pStyle w:val="ListParagraph"/>
              <w:spacing w:line="276" w:lineRule="auto"/>
              <w:ind w:left="0"/>
              <w:jc w:val="center"/>
            </w:pPr>
            <w:r>
              <w:t>50</w:t>
            </w:r>
          </w:p>
        </w:tc>
        <w:tc>
          <w:tcPr>
            <w:tcW w:w="5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6A6AD" w14:textId="77777777" w:rsidR="003D7518" w:rsidRPr="004A5B67" w:rsidRDefault="003D7518" w:rsidP="00B61E53">
            <w:pPr>
              <w:pStyle w:val="ListParagraph"/>
              <w:spacing w:line="276" w:lineRule="auto"/>
              <w:ind w:left="0"/>
              <w:rPr>
                <w:lang w:val="en-ID"/>
              </w:rPr>
            </w:pPr>
            <w:r>
              <w:t>Input manually and contains two words.</w:t>
            </w:r>
          </w:p>
          <w:p w14:paraId="47A509E6" w14:textId="77777777" w:rsidR="003D7518" w:rsidRPr="005E160D" w:rsidRDefault="003D7518" w:rsidP="00B61E53">
            <w:pPr>
              <w:pStyle w:val="ListParagraph"/>
              <w:spacing w:line="276" w:lineRule="auto"/>
              <w:ind w:left="0"/>
              <w:rPr>
                <w:b/>
              </w:rPr>
            </w:pPr>
            <w:r w:rsidRPr="005E160D">
              <w:rPr>
                <w:b/>
              </w:rPr>
              <w:t>Example: ‘</w:t>
            </w:r>
            <w:r>
              <w:rPr>
                <w:b/>
                <w:lang w:val="en-ID"/>
              </w:rPr>
              <w:t>North Son</w:t>
            </w:r>
            <w:r w:rsidRPr="005E160D">
              <w:rPr>
                <w:b/>
              </w:rPr>
              <w:t>’</w:t>
            </w:r>
          </w:p>
        </w:tc>
      </w:tr>
      <w:tr w:rsidR="003D7518" w14:paraId="0F84F732" w14:textId="77777777" w:rsidTr="00B61E53">
        <w:trPr>
          <w:trHeight w:val="256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C2ACE" w14:textId="77777777" w:rsidR="003D7518" w:rsidRDefault="003D7518" w:rsidP="00B61E53">
            <w:pPr>
              <w:pStyle w:val="ListParagraph"/>
              <w:spacing w:line="360" w:lineRule="auto"/>
              <w:ind w:left="0"/>
            </w:pPr>
            <w: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305D7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3DD40" w14:textId="77777777" w:rsidR="003D7518" w:rsidRDefault="003D7518" w:rsidP="00B61E53">
            <w:pPr>
              <w:pStyle w:val="ListParagraph"/>
              <w:spacing w:line="276" w:lineRule="auto"/>
              <w:ind w:left="0"/>
              <w:jc w:val="center"/>
            </w:pPr>
            <w:r>
              <w:t>10</w:t>
            </w:r>
          </w:p>
        </w:tc>
        <w:tc>
          <w:tcPr>
            <w:tcW w:w="5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BB969" w14:textId="77777777" w:rsidR="003D7518" w:rsidRPr="00455A77" w:rsidRDefault="003D7518" w:rsidP="00B61E53">
            <w:pPr>
              <w:pStyle w:val="ListParagraph"/>
              <w:spacing w:line="276" w:lineRule="auto"/>
              <w:ind w:left="0"/>
              <w:rPr>
                <w:b/>
                <w:bCs/>
                <w:lang w:val="en-ID"/>
              </w:rPr>
            </w:pPr>
            <w:r>
              <w:t>Input manually either ‘</w:t>
            </w:r>
            <w:r>
              <w:rPr>
                <w:b/>
                <w:lang w:val="en-ID"/>
              </w:rPr>
              <w:t>Hospital</w:t>
            </w:r>
            <w:r>
              <w:t>, ‘</w:t>
            </w:r>
            <w:r>
              <w:rPr>
                <w:b/>
              </w:rPr>
              <w:t xml:space="preserve">Mall’ </w:t>
            </w:r>
            <w:r>
              <w:t>or ‘</w:t>
            </w:r>
            <w:r>
              <w:rPr>
                <w:b/>
              </w:rPr>
              <w:t>School</w:t>
            </w:r>
            <w:r>
              <w:t>’.</w:t>
            </w:r>
            <w:r>
              <w:rPr>
                <w:lang w:val="en-ID"/>
              </w:rPr>
              <w:t xml:space="preserve"> </w:t>
            </w:r>
            <w:r>
              <w:rPr>
                <w:b/>
                <w:bCs/>
                <w:lang w:val="en-ID"/>
              </w:rPr>
              <w:t>Example: ‘Hospital’</w:t>
            </w:r>
          </w:p>
        </w:tc>
      </w:tr>
      <w:tr w:rsidR="003D7518" w14:paraId="6DADEC5D" w14:textId="77777777" w:rsidTr="00B61E53">
        <w:trPr>
          <w:trHeight w:val="256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EAFD" w14:textId="77777777" w:rsidR="003D7518" w:rsidRDefault="003D7518" w:rsidP="00B61E53">
            <w:pPr>
              <w:pStyle w:val="ListParagraph"/>
              <w:spacing w:line="360" w:lineRule="auto"/>
              <w:ind w:left="0"/>
            </w:pPr>
            <w:r>
              <w:t>Alias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419" w14:textId="77777777" w:rsidR="003D7518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540C" w14:textId="77777777" w:rsidR="003D7518" w:rsidRDefault="003D7518" w:rsidP="00B61E53">
            <w:pPr>
              <w:pStyle w:val="ListParagraph"/>
              <w:spacing w:line="276" w:lineRule="auto"/>
              <w:ind w:left="0"/>
              <w:jc w:val="center"/>
            </w:pPr>
            <w:r>
              <w:t>50</w:t>
            </w:r>
          </w:p>
        </w:tc>
        <w:tc>
          <w:tcPr>
            <w:tcW w:w="5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1659" w14:textId="77777777" w:rsidR="003D7518" w:rsidRDefault="003D7518" w:rsidP="00B61E53">
            <w:pPr>
              <w:pStyle w:val="ListParagraph"/>
              <w:spacing w:line="276" w:lineRule="auto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Calculate Field:</w:t>
            </w:r>
          </w:p>
          <w:p w14:paraId="15F3FA79" w14:textId="77777777" w:rsidR="003D7518" w:rsidRDefault="003D7518" w:rsidP="00B61E53">
            <w:pPr>
              <w:pStyle w:val="ListParagraph"/>
              <w:spacing w:line="276" w:lineRule="auto"/>
              <w:ind w:left="0"/>
            </w:pPr>
            <w:r>
              <w:t xml:space="preserve">Get the first word of </w:t>
            </w:r>
            <w:r w:rsidRPr="00B30111">
              <w:rPr>
                <w:b/>
                <w:bCs/>
              </w:rPr>
              <w:t>Name</w:t>
            </w:r>
            <w:r>
              <w:t xml:space="preserve"> field.</w:t>
            </w:r>
          </w:p>
          <w:p w14:paraId="4BDCB8E4" w14:textId="77777777" w:rsidR="003D7518" w:rsidRPr="003604B8" w:rsidRDefault="003D7518" w:rsidP="00B61E53">
            <w:pPr>
              <w:pStyle w:val="ListParagraph"/>
              <w:spacing w:line="276" w:lineRule="auto"/>
              <w:ind w:left="0"/>
            </w:pPr>
            <w:r>
              <w:rPr>
                <w:b/>
                <w:bCs/>
              </w:rPr>
              <w:t xml:space="preserve">Example: </w:t>
            </w:r>
            <w:r>
              <w:t xml:space="preserve">if the </w:t>
            </w:r>
            <w:r>
              <w:rPr>
                <w:i/>
                <w:iCs/>
              </w:rPr>
              <w:t xml:space="preserve">Name </w:t>
            </w:r>
            <w:r>
              <w:t xml:space="preserve">is </w:t>
            </w:r>
            <w:r>
              <w:rPr>
                <w:b/>
                <w:bCs/>
              </w:rPr>
              <w:t xml:space="preserve">North Son, </w:t>
            </w:r>
            <w:r>
              <w:t xml:space="preserve">then the </w:t>
            </w:r>
            <w:r>
              <w:rPr>
                <w:i/>
                <w:iCs/>
              </w:rPr>
              <w:t xml:space="preserve">result </w:t>
            </w:r>
            <w:r>
              <w:t>is : ‘</w:t>
            </w:r>
            <w:r>
              <w:rPr>
                <w:b/>
                <w:bCs/>
              </w:rPr>
              <w:t>North</w:t>
            </w:r>
            <w:r>
              <w:t>’ (without quotes)</w:t>
            </w:r>
          </w:p>
        </w:tc>
      </w:tr>
      <w:tr w:rsidR="003D7518" w14:paraId="4631A04D" w14:textId="77777777" w:rsidTr="00B61E53">
        <w:trPr>
          <w:trHeight w:val="377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192BD" w14:textId="77777777" w:rsidR="003D7518" w:rsidRPr="00455A77" w:rsidRDefault="003D7518" w:rsidP="00B61E53">
            <w:pPr>
              <w:pStyle w:val="ListParagraph"/>
              <w:spacing w:line="360" w:lineRule="auto"/>
              <w:ind w:left="0"/>
              <w:rPr>
                <w:lang w:val="en-ID"/>
              </w:rPr>
            </w:pPr>
            <w:r>
              <w:rPr>
                <w:lang w:val="en-ID"/>
              </w:rPr>
              <w:t>Status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72652" w14:textId="77777777" w:rsidR="003D7518" w:rsidRPr="007A04DD" w:rsidRDefault="003D7518" w:rsidP="00B61E53">
            <w:pPr>
              <w:pStyle w:val="ListParagraph"/>
              <w:spacing w:line="360" w:lineRule="auto"/>
              <w:ind w:left="0"/>
              <w:jc w:val="center"/>
            </w:pPr>
            <w:r>
              <w:t>Text/ String</w:t>
            </w:r>
          </w:p>
        </w:tc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5BA1B" w14:textId="77777777" w:rsidR="003D7518" w:rsidRPr="00E00BC7" w:rsidRDefault="003D7518" w:rsidP="00B61E53">
            <w:pPr>
              <w:pStyle w:val="ListParagraph"/>
              <w:spacing w:line="276" w:lineRule="auto"/>
              <w:ind w:left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5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17EFE" w14:textId="77777777" w:rsidR="003D7518" w:rsidRPr="00A90056" w:rsidRDefault="003D7518" w:rsidP="00B61E53">
            <w:pPr>
              <w:pStyle w:val="ListParagraph"/>
              <w:spacing w:line="276" w:lineRule="auto"/>
              <w:ind w:left="0"/>
            </w:pPr>
            <w:r>
              <w:t>Input manually either ‘</w:t>
            </w:r>
            <w:r>
              <w:rPr>
                <w:b/>
                <w:lang w:val="en-ID"/>
              </w:rPr>
              <w:t>Private</w:t>
            </w:r>
            <w:r>
              <w:rPr>
                <w:b/>
              </w:rPr>
              <w:t xml:space="preserve"> </w:t>
            </w:r>
            <w:r>
              <w:t>or ‘</w:t>
            </w:r>
            <w:r>
              <w:rPr>
                <w:b/>
              </w:rPr>
              <w:t>Public</w:t>
            </w:r>
            <w:r>
              <w:t>’.</w:t>
            </w:r>
            <w:r>
              <w:rPr>
                <w:lang w:val="en-ID"/>
              </w:rPr>
              <w:t xml:space="preserve"> </w:t>
            </w:r>
            <w:r>
              <w:rPr>
                <w:b/>
                <w:bCs/>
                <w:lang w:val="en-ID"/>
              </w:rPr>
              <w:t xml:space="preserve">Example: </w:t>
            </w:r>
            <w:r>
              <w:rPr>
                <w:lang w:val="en-ID"/>
              </w:rPr>
              <w:t>‘</w:t>
            </w:r>
            <w:r>
              <w:rPr>
                <w:b/>
                <w:bCs/>
                <w:lang w:val="en-ID"/>
              </w:rPr>
              <w:t>Private</w:t>
            </w:r>
            <w:r>
              <w:rPr>
                <w:lang w:val="en-ID"/>
              </w:rPr>
              <w:t>’</w:t>
            </w:r>
          </w:p>
        </w:tc>
      </w:tr>
    </w:tbl>
    <w:p w14:paraId="78DF957E" w14:textId="77777777" w:rsidR="003D7518" w:rsidRDefault="003D7518" w:rsidP="003D7518">
      <w:pPr>
        <w:spacing w:line="276" w:lineRule="auto"/>
      </w:pPr>
    </w:p>
    <w:p w14:paraId="3476F5B7" w14:textId="77777777" w:rsidR="003D7518" w:rsidRDefault="003D7518" w:rsidP="003D7518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C6EB506" wp14:editId="2E237781">
            <wp:extent cx="5929612" cy="3602736"/>
            <wp:effectExtent l="19050" t="1905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9612" cy="3602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D3988" w14:textId="77777777" w:rsidR="003D7518" w:rsidRPr="00465BDC" w:rsidRDefault="003D7518" w:rsidP="003D7518">
      <w:pPr>
        <w:spacing w:line="360" w:lineRule="auto"/>
        <w:jc w:val="center"/>
        <w:rPr>
          <w:b/>
          <w:sz w:val="20"/>
        </w:rPr>
      </w:pPr>
      <w:r w:rsidRPr="00465BDC">
        <w:rPr>
          <w:b/>
          <w:sz w:val="20"/>
        </w:rPr>
        <w:t>Figure 4. Example point feature</w:t>
      </w:r>
    </w:p>
    <w:p w14:paraId="4054FE42" w14:textId="77777777" w:rsidR="003D7518" w:rsidRDefault="003D7518" w:rsidP="003D7518">
      <w:pPr>
        <w:spacing w:line="360" w:lineRule="auto"/>
        <w:ind w:left="360"/>
        <w:jc w:val="both"/>
        <w:rPr>
          <w:b/>
          <w:noProof/>
        </w:rPr>
      </w:pPr>
    </w:p>
    <w:p w14:paraId="17AAFA61" w14:textId="77777777" w:rsidR="003D7518" w:rsidRDefault="003D7518" w:rsidP="003D7518">
      <w:pPr>
        <w:spacing w:line="360" w:lineRule="auto"/>
        <w:ind w:left="360"/>
        <w:jc w:val="both"/>
        <w:rPr>
          <w:b/>
          <w:noProof/>
        </w:rPr>
      </w:pPr>
    </w:p>
    <w:p w14:paraId="15540AE5" w14:textId="77777777" w:rsidR="003D7518" w:rsidRDefault="003D7518" w:rsidP="003D7518">
      <w:pPr>
        <w:spacing w:line="360" w:lineRule="auto"/>
        <w:ind w:left="360"/>
        <w:jc w:val="both"/>
        <w:rPr>
          <w:b/>
          <w:noProof/>
        </w:rPr>
      </w:pPr>
    </w:p>
    <w:p w14:paraId="5432BABF" w14:textId="77777777" w:rsidR="003D7518" w:rsidRDefault="003D7518" w:rsidP="003D7518">
      <w:pPr>
        <w:spacing w:line="360" w:lineRule="auto"/>
        <w:ind w:left="360"/>
        <w:jc w:val="both"/>
        <w:rPr>
          <w:b/>
          <w:noProof/>
        </w:rPr>
      </w:pPr>
    </w:p>
    <w:p w14:paraId="39331D22" w14:textId="77777777" w:rsidR="003D7518" w:rsidRDefault="003D7518" w:rsidP="003D7518">
      <w:pPr>
        <w:spacing w:line="360" w:lineRule="auto"/>
        <w:ind w:left="360"/>
        <w:jc w:val="both"/>
        <w:rPr>
          <w:b/>
          <w:noProof/>
        </w:rPr>
      </w:pPr>
      <w:r>
        <w:rPr>
          <w:b/>
          <w:noProof/>
        </w:rPr>
        <w:lastRenderedPageBreak/>
        <w:t>Change the points of places symbol</w:t>
      </w:r>
      <w:r>
        <w:rPr>
          <w:noProof/>
        </w:rPr>
        <w:t xml:space="preserve"> using </w:t>
      </w:r>
      <w:r>
        <w:rPr>
          <w:b/>
          <w:noProof/>
        </w:rPr>
        <w:t>symbology</w:t>
      </w:r>
      <w:r>
        <w:rPr>
          <w:noProof/>
        </w:rPr>
        <w:t xml:space="preserve"> categorized based on the “</w:t>
      </w:r>
      <w:r>
        <w:rPr>
          <w:b/>
          <w:noProof/>
        </w:rPr>
        <w:t>Type</w:t>
      </w:r>
      <w:r>
        <w:rPr>
          <w:noProof/>
        </w:rPr>
        <w:t>” field. Each category of type has its own unique symbol which are:</w:t>
      </w:r>
    </w:p>
    <w:p w14:paraId="78F182D5" w14:textId="77777777" w:rsidR="003D7518" w:rsidRPr="00BA3BC3" w:rsidRDefault="003D7518" w:rsidP="003D7518">
      <w:pPr>
        <w:spacing w:line="360" w:lineRule="auto"/>
        <w:ind w:left="720"/>
        <w:jc w:val="both"/>
        <w:rPr>
          <w:b/>
          <w:noProof/>
        </w:rPr>
      </w:pP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1823"/>
        <w:gridCol w:w="1110"/>
        <w:gridCol w:w="6427"/>
      </w:tblGrid>
      <w:tr w:rsidR="003D7518" w:rsidRPr="00CB56BB" w14:paraId="40C06857" w14:textId="77777777" w:rsidTr="00B61E53"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50B48" w14:textId="77777777" w:rsidR="003D7518" w:rsidRPr="00CB56BB" w:rsidRDefault="003D7518" w:rsidP="00B61E53">
            <w:pPr>
              <w:spacing w:line="360" w:lineRule="auto"/>
              <w:rPr>
                <w:b/>
                <w:noProof/>
              </w:rPr>
            </w:pPr>
            <w:r w:rsidRPr="00CB56BB">
              <w:rPr>
                <w:b/>
                <w:noProof/>
              </w:rPr>
              <w:t>Type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EA431" w14:textId="77777777" w:rsidR="003D7518" w:rsidRPr="00CB56BB" w:rsidRDefault="003D7518" w:rsidP="00B61E53">
            <w:pPr>
              <w:spacing w:line="360" w:lineRule="auto"/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Symbol</w:t>
            </w:r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DE03E" w14:textId="77777777" w:rsidR="003D7518" w:rsidRPr="00CB56BB" w:rsidRDefault="003D7518" w:rsidP="00B61E53">
            <w:pPr>
              <w:spacing w:line="360" w:lineRule="auto"/>
              <w:jc w:val="center"/>
              <w:rPr>
                <w:b/>
                <w:noProof/>
              </w:rPr>
            </w:pPr>
            <w:r w:rsidRPr="00CB56BB">
              <w:rPr>
                <w:b/>
                <w:noProof/>
              </w:rPr>
              <w:t>Description</w:t>
            </w:r>
          </w:p>
        </w:tc>
      </w:tr>
      <w:tr w:rsidR="003D7518" w:rsidRPr="00CB56BB" w14:paraId="704C8304" w14:textId="77777777" w:rsidTr="00B61E53"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FA5D4" w14:textId="77777777" w:rsidR="003D7518" w:rsidRPr="00CB56BB" w:rsidRDefault="003D7518" w:rsidP="00B61E5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Hospital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97B40" w14:textId="77777777" w:rsidR="003D7518" w:rsidRPr="00CB56BB" w:rsidRDefault="003D7518" w:rsidP="00B61E53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C5EEA" wp14:editId="6CC202AF">
                  <wp:extent cx="323850" cy="3333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A19CC" w14:textId="77777777" w:rsidR="003D7518" w:rsidRPr="00CB56BB" w:rsidRDefault="003D7518" w:rsidP="00B61E53">
            <w:pPr>
              <w:pStyle w:val="NoSpacing"/>
              <w:numPr>
                <w:ilvl w:val="0"/>
                <w:numId w:val="14"/>
              </w:numPr>
              <w:ind w:left="230" w:hanging="180"/>
              <w:rPr>
                <w:noProof/>
              </w:rPr>
            </w:pPr>
            <w:r w:rsidRPr="00CB56BB">
              <w:rPr>
                <w:noProof/>
              </w:rPr>
              <w:t>Symbol Hospital 2</w:t>
            </w:r>
          </w:p>
          <w:p w14:paraId="1DFC6EE5" w14:textId="77777777" w:rsidR="003D7518" w:rsidRPr="00CB56BB" w:rsidRDefault="003D7518" w:rsidP="00B61E53">
            <w:pPr>
              <w:pStyle w:val="NoSpacing"/>
              <w:numPr>
                <w:ilvl w:val="0"/>
                <w:numId w:val="14"/>
              </w:numPr>
              <w:ind w:left="230" w:hanging="180"/>
              <w:rPr>
                <w:noProof/>
              </w:rPr>
            </w:pPr>
            <w:r>
              <w:rPr>
                <w:noProof/>
              </w:rPr>
              <w:t>Mars</w:t>
            </w:r>
            <w:r w:rsidRPr="00CB56BB">
              <w:rPr>
                <w:noProof/>
              </w:rPr>
              <w:t xml:space="preserve"> Red</w:t>
            </w:r>
          </w:p>
          <w:p w14:paraId="7836FB1D" w14:textId="77777777" w:rsidR="003D7518" w:rsidRPr="00CB56BB" w:rsidRDefault="003D7518" w:rsidP="00B61E53">
            <w:pPr>
              <w:pStyle w:val="NoSpacing"/>
              <w:numPr>
                <w:ilvl w:val="0"/>
                <w:numId w:val="14"/>
              </w:numPr>
              <w:ind w:left="230" w:hanging="180"/>
              <w:rPr>
                <w:noProof/>
              </w:rPr>
            </w:pPr>
            <w:r w:rsidRPr="00CB56BB">
              <w:rPr>
                <w:noProof/>
              </w:rPr>
              <w:t xml:space="preserve">Size </w:t>
            </w:r>
            <w:r>
              <w:rPr>
                <w:noProof/>
              </w:rPr>
              <w:t>30</w:t>
            </w:r>
          </w:p>
        </w:tc>
      </w:tr>
      <w:tr w:rsidR="003D7518" w:rsidRPr="00CB56BB" w14:paraId="2F4C6758" w14:textId="77777777" w:rsidTr="00B61E53">
        <w:trPr>
          <w:trHeight w:val="530"/>
        </w:trPr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B177B" w14:textId="77777777" w:rsidR="003D7518" w:rsidRPr="00CB56BB" w:rsidRDefault="003D7518" w:rsidP="00B61E5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Mall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A3B" w14:textId="77777777" w:rsidR="003D7518" w:rsidRPr="00CB56BB" w:rsidRDefault="003D7518" w:rsidP="00B61E53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EDDEF2" wp14:editId="658ECEFE">
                  <wp:extent cx="314325" cy="3238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9AD63" w14:textId="77777777" w:rsidR="003D7518" w:rsidRPr="00CB56BB" w:rsidRDefault="003D7518" w:rsidP="00B61E53">
            <w:pPr>
              <w:pStyle w:val="NoSpacing"/>
              <w:numPr>
                <w:ilvl w:val="0"/>
                <w:numId w:val="17"/>
              </w:numPr>
              <w:ind w:left="230" w:hanging="180"/>
              <w:rPr>
                <w:noProof/>
              </w:rPr>
            </w:pPr>
            <w:r w:rsidRPr="00CB56BB">
              <w:rPr>
                <w:noProof/>
              </w:rPr>
              <w:t xml:space="preserve">Symbol </w:t>
            </w:r>
            <w:r>
              <w:rPr>
                <w:noProof/>
              </w:rPr>
              <w:t>Star 1</w:t>
            </w:r>
          </w:p>
          <w:p w14:paraId="743D94A4" w14:textId="77777777" w:rsidR="003D7518" w:rsidRPr="00CB56BB" w:rsidRDefault="003D7518" w:rsidP="00B61E53">
            <w:pPr>
              <w:pStyle w:val="NoSpacing"/>
              <w:numPr>
                <w:ilvl w:val="0"/>
                <w:numId w:val="17"/>
              </w:numPr>
              <w:ind w:left="230" w:hanging="180"/>
              <w:rPr>
                <w:noProof/>
              </w:rPr>
            </w:pPr>
            <w:r>
              <w:rPr>
                <w:noProof/>
              </w:rPr>
              <w:t>Solar Yellow</w:t>
            </w:r>
          </w:p>
          <w:p w14:paraId="797C4412" w14:textId="77777777" w:rsidR="003D7518" w:rsidRPr="00CB56BB" w:rsidRDefault="003D7518" w:rsidP="00B61E53">
            <w:pPr>
              <w:pStyle w:val="NoSpacing"/>
              <w:numPr>
                <w:ilvl w:val="0"/>
                <w:numId w:val="17"/>
              </w:numPr>
              <w:ind w:left="230" w:hanging="180"/>
              <w:rPr>
                <w:noProof/>
              </w:rPr>
            </w:pPr>
            <w:r w:rsidRPr="00CB56BB">
              <w:rPr>
                <w:noProof/>
              </w:rPr>
              <w:t xml:space="preserve">Size </w:t>
            </w:r>
            <w:r>
              <w:rPr>
                <w:noProof/>
              </w:rPr>
              <w:t>3</w:t>
            </w:r>
            <w:r w:rsidRPr="00CB56BB">
              <w:rPr>
                <w:noProof/>
              </w:rPr>
              <w:t>5</w:t>
            </w:r>
          </w:p>
        </w:tc>
      </w:tr>
      <w:tr w:rsidR="003D7518" w:rsidRPr="00CB56BB" w14:paraId="4785B4F1" w14:textId="77777777" w:rsidTr="00B61E53">
        <w:trPr>
          <w:trHeight w:val="530"/>
        </w:trPr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557BD" w14:textId="77777777" w:rsidR="003D7518" w:rsidRPr="00CB56BB" w:rsidRDefault="003D7518" w:rsidP="00B61E53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t>School</w:t>
            </w:r>
          </w:p>
        </w:tc>
        <w:tc>
          <w:tcPr>
            <w:tcW w:w="1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3AD0D" w14:textId="77777777" w:rsidR="003D7518" w:rsidRPr="00CB56BB" w:rsidRDefault="003D7518" w:rsidP="00B61E53">
            <w:pPr>
              <w:pStyle w:val="NoSpacing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7C163" wp14:editId="68B2C802">
                  <wp:extent cx="295275" cy="3905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298D4" w14:textId="77777777" w:rsidR="003D7518" w:rsidRPr="00CB56BB" w:rsidRDefault="003D7518" w:rsidP="00B61E53">
            <w:pPr>
              <w:pStyle w:val="NoSpacing"/>
              <w:numPr>
                <w:ilvl w:val="0"/>
                <w:numId w:val="17"/>
              </w:numPr>
              <w:ind w:left="230" w:hanging="180"/>
              <w:rPr>
                <w:noProof/>
              </w:rPr>
            </w:pPr>
            <w:r w:rsidRPr="00CB56BB">
              <w:rPr>
                <w:noProof/>
              </w:rPr>
              <w:t xml:space="preserve">Symbol </w:t>
            </w:r>
            <w:r>
              <w:rPr>
                <w:noProof/>
              </w:rPr>
              <w:t>School 3</w:t>
            </w:r>
          </w:p>
          <w:p w14:paraId="3A1DACF8" w14:textId="77777777" w:rsidR="003D7518" w:rsidRPr="00CB56BB" w:rsidRDefault="003D7518" w:rsidP="00B61E53">
            <w:pPr>
              <w:pStyle w:val="NoSpacing"/>
              <w:numPr>
                <w:ilvl w:val="0"/>
                <w:numId w:val="17"/>
              </w:numPr>
              <w:ind w:left="230" w:hanging="180"/>
              <w:rPr>
                <w:noProof/>
              </w:rPr>
            </w:pPr>
            <w:r>
              <w:rPr>
                <w:noProof/>
              </w:rPr>
              <w:t>Lapis Lazuli</w:t>
            </w:r>
          </w:p>
          <w:p w14:paraId="1F818987" w14:textId="77777777" w:rsidR="003D7518" w:rsidRPr="00CB56BB" w:rsidRDefault="003D7518" w:rsidP="00B61E53">
            <w:pPr>
              <w:pStyle w:val="NoSpacing"/>
              <w:numPr>
                <w:ilvl w:val="0"/>
                <w:numId w:val="17"/>
              </w:numPr>
              <w:ind w:left="230" w:hanging="180"/>
              <w:rPr>
                <w:noProof/>
              </w:rPr>
            </w:pPr>
            <w:r w:rsidRPr="00CB56BB">
              <w:rPr>
                <w:noProof/>
              </w:rPr>
              <w:t xml:space="preserve">Size </w:t>
            </w:r>
            <w:r>
              <w:rPr>
                <w:noProof/>
              </w:rPr>
              <w:t>3</w:t>
            </w:r>
            <w:r w:rsidRPr="00CB56BB">
              <w:rPr>
                <w:noProof/>
              </w:rPr>
              <w:t>5</w:t>
            </w:r>
          </w:p>
        </w:tc>
      </w:tr>
    </w:tbl>
    <w:p w14:paraId="6F7B6487" w14:textId="77777777" w:rsidR="003D7518" w:rsidRDefault="003D7518" w:rsidP="003D7518">
      <w:pPr>
        <w:pStyle w:val="ListParagraph"/>
        <w:spacing w:line="360" w:lineRule="auto"/>
        <w:rPr>
          <w:rFonts w:eastAsia="Calibri"/>
        </w:rPr>
      </w:pPr>
    </w:p>
    <w:p w14:paraId="6BCC8D38" w14:textId="77777777" w:rsidR="003D7518" w:rsidRDefault="003D7518" w:rsidP="003D7518">
      <w:pPr>
        <w:rPr>
          <w:rFonts w:eastAsia="MS Mincho"/>
          <w:noProof/>
          <w:lang w:val="id-ID" w:eastAsia="ja-JP"/>
        </w:rPr>
      </w:pPr>
      <w:r>
        <w:br w:type="page"/>
      </w:r>
    </w:p>
    <w:p w14:paraId="2152990D" w14:textId="77777777" w:rsidR="003D7518" w:rsidRDefault="003D7518" w:rsidP="003D7518">
      <w:pPr>
        <w:pStyle w:val="ListParagraph"/>
        <w:numPr>
          <w:ilvl w:val="0"/>
          <w:numId w:val="14"/>
        </w:numPr>
        <w:spacing w:after="200" w:line="360" w:lineRule="auto"/>
        <w:ind w:left="360"/>
        <w:jc w:val="both"/>
      </w:pPr>
      <w:r>
        <w:lastRenderedPageBreak/>
        <w:t xml:space="preserve">Create </w:t>
      </w:r>
      <w:r>
        <w:rPr>
          <w:b/>
        </w:rPr>
        <w:t>selections</w:t>
      </w:r>
      <w:r>
        <w:t xml:space="preserve"> with below requirements:</w:t>
      </w:r>
    </w:p>
    <w:p w14:paraId="78C65D5D" w14:textId="77777777" w:rsidR="003D7518" w:rsidRPr="00F1432A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</w:pPr>
      <w:r>
        <w:t xml:space="preserve">Create a layer that can </w:t>
      </w:r>
      <w:r>
        <w:rPr>
          <w:b/>
          <w:bCs/>
        </w:rPr>
        <w:t xml:space="preserve">select all parks </w:t>
      </w:r>
      <w:r>
        <w:t xml:space="preserve">where the </w:t>
      </w:r>
      <w:r>
        <w:rPr>
          <w:b/>
          <w:bCs/>
        </w:rPr>
        <w:t xml:space="preserve">MaxPeople </w:t>
      </w:r>
      <w:r>
        <w:t xml:space="preserve">is </w:t>
      </w:r>
      <w:r>
        <w:rPr>
          <w:b/>
          <w:bCs/>
        </w:rPr>
        <w:t xml:space="preserve">greater than 200. </w:t>
      </w:r>
      <w:r>
        <w:t xml:space="preserve">Please make sure the selected feature is </w:t>
      </w:r>
      <w:r>
        <w:rPr>
          <w:b/>
          <w:bCs/>
        </w:rPr>
        <w:t xml:space="preserve">imported </w:t>
      </w:r>
      <w:r>
        <w:t xml:space="preserve">into your </w:t>
      </w:r>
      <w:r>
        <w:rPr>
          <w:b/>
          <w:bCs/>
        </w:rPr>
        <w:t>.gdb file.</w:t>
      </w:r>
    </w:p>
    <w:p w14:paraId="6CF8AA39" w14:textId="77777777" w:rsidR="003D7518" w:rsidRDefault="003D7518" w:rsidP="003D75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AFD4C9" wp14:editId="4D82F79D">
            <wp:extent cx="4898287" cy="2971800"/>
            <wp:effectExtent l="19050" t="1905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29" t="13809" r="8726" b="8146"/>
                    <a:stretch/>
                  </pic:blipFill>
                  <pic:spPr bwMode="auto">
                    <a:xfrm>
                      <a:off x="0" y="0"/>
                      <a:ext cx="4898287" cy="2971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74D36" w14:textId="77777777" w:rsidR="003D7518" w:rsidRDefault="003D7518" w:rsidP="003D7518">
      <w:pPr>
        <w:pStyle w:val="ListParagraph"/>
        <w:spacing w:line="276" w:lineRule="auto"/>
        <w:ind w:left="0"/>
        <w:jc w:val="center"/>
        <w:rPr>
          <w:b/>
          <w:sz w:val="20"/>
        </w:rPr>
      </w:pPr>
      <w:r w:rsidRPr="00465BDC">
        <w:rPr>
          <w:b/>
          <w:sz w:val="20"/>
        </w:rPr>
        <w:t xml:space="preserve">Figure 5. Example of </w:t>
      </w:r>
      <w:r>
        <w:rPr>
          <w:b/>
          <w:sz w:val="20"/>
        </w:rPr>
        <w:t>polygons</w:t>
      </w:r>
      <w:r w:rsidRPr="00465BDC">
        <w:rPr>
          <w:b/>
          <w:sz w:val="20"/>
        </w:rPr>
        <w:t xml:space="preserve"> of </w:t>
      </w:r>
      <w:r>
        <w:rPr>
          <w:b/>
          <w:sz w:val="20"/>
        </w:rPr>
        <w:t>parks</w:t>
      </w:r>
      <w:r w:rsidRPr="00465BDC">
        <w:rPr>
          <w:b/>
          <w:sz w:val="20"/>
        </w:rPr>
        <w:t xml:space="preserve"> selection layer</w:t>
      </w:r>
    </w:p>
    <w:p w14:paraId="1F49D7E0" w14:textId="77777777" w:rsidR="003D7518" w:rsidRDefault="003D7518" w:rsidP="003D7518">
      <w:pPr>
        <w:spacing w:line="360" w:lineRule="auto"/>
      </w:pPr>
    </w:p>
    <w:p w14:paraId="6EEB7C3F" w14:textId="77777777" w:rsidR="003D7518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</w:pPr>
      <w:r>
        <w:t>Create a layer that can</w:t>
      </w:r>
      <w:r>
        <w:rPr>
          <w:b/>
        </w:rPr>
        <w:t xml:space="preserve"> select all points of places</w:t>
      </w:r>
      <w:r>
        <w:t xml:space="preserve"> where the </w:t>
      </w:r>
      <w:r>
        <w:rPr>
          <w:b/>
        </w:rPr>
        <w:t xml:space="preserve">name </w:t>
      </w:r>
      <w:r>
        <w:rPr>
          <w:b/>
          <w:lang w:val="en-ID"/>
        </w:rPr>
        <w:t>starts with</w:t>
      </w:r>
      <w:r>
        <w:rPr>
          <w:b/>
        </w:rPr>
        <w:t xml:space="preserve"> </w:t>
      </w:r>
      <w:r>
        <w:t>‘</w:t>
      </w:r>
      <w:r>
        <w:rPr>
          <w:b/>
        </w:rPr>
        <w:t xml:space="preserve">Grand </w:t>
      </w:r>
      <w:r>
        <w:t xml:space="preserve">’. Please make sure the selected feature is </w:t>
      </w:r>
      <w:r>
        <w:rPr>
          <w:b/>
        </w:rPr>
        <w:t xml:space="preserve">imported </w:t>
      </w:r>
      <w:r>
        <w:t xml:space="preserve">into your </w:t>
      </w:r>
      <w:r>
        <w:rPr>
          <w:b/>
        </w:rPr>
        <w:t>.gdb</w:t>
      </w:r>
      <w:r>
        <w:t xml:space="preserve"> </w:t>
      </w:r>
      <w:r>
        <w:rPr>
          <w:b/>
        </w:rPr>
        <w:t>file</w:t>
      </w:r>
      <w:r>
        <w:t>.</w:t>
      </w:r>
    </w:p>
    <w:p w14:paraId="5B0A6EDA" w14:textId="77777777" w:rsidR="003D7518" w:rsidRDefault="003D7518" w:rsidP="003D7518">
      <w:pPr>
        <w:jc w:val="center"/>
      </w:pPr>
      <w:r>
        <w:rPr>
          <w:noProof/>
        </w:rPr>
        <w:drawing>
          <wp:inline distT="0" distB="0" distL="0" distR="0" wp14:anchorId="34621EA6" wp14:editId="333E8D43">
            <wp:extent cx="4898288" cy="2971800"/>
            <wp:effectExtent l="19050" t="1905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02" t="728" r="10933" b="17408"/>
                    <a:stretch/>
                  </pic:blipFill>
                  <pic:spPr bwMode="auto">
                    <a:xfrm>
                      <a:off x="0" y="0"/>
                      <a:ext cx="4898288" cy="2971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B85AD" w14:textId="77777777" w:rsidR="003D7518" w:rsidRPr="00027903" w:rsidRDefault="003D7518" w:rsidP="003D7518">
      <w:pPr>
        <w:pStyle w:val="ListParagraph"/>
        <w:spacing w:line="276" w:lineRule="auto"/>
        <w:ind w:left="0"/>
        <w:jc w:val="center"/>
        <w:rPr>
          <w:b/>
          <w:sz w:val="20"/>
        </w:rPr>
      </w:pPr>
      <w:r w:rsidRPr="00465BDC">
        <w:rPr>
          <w:b/>
          <w:sz w:val="20"/>
        </w:rPr>
        <w:t>Figure 5. Example of points of places selection layer</w:t>
      </w:r>
    </w:p>
    <w:p w14:paraId="7E540793" w14:textId="77777777" w:rsidR="003D7518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</w:pPr>
      <w:r>
        <w:lastRenderedPageBreak/>
        <w:t>Create a layer that can</w:t>
      </w:r>
      <w:r>
        <w:rPr>
          <w:b/>
        </w:rPr>
        <w:t xml:space="preserve"> select all points of places</w:t>
      </w:r>
      <w:r>
        <w:t xml:space="preserve"> where the </w:t>
      </w:r>
      <w:r>
        <w:rPr>
          <w:b/>
        </w:rPr>
        <w:t xml:space="preserve">Status </w:t>
      </w:r>
      <w:r>
        <w:t xml:space="preserve">is </w:t>
      </w:r>
      <w:r w:rsidRPr="005B1B00">
        <w:rPr>
          <w:b/>
          <w:bCs/>
        </w:rPr>
        <w:t>equal</w:t>
      </w:r>
      <w:r>
        <w:t xml:space="preserve"> </w:t>
      </w:r>
      <w:r>
        <w:rPr>
          <w:b/>
          <w:bCs/>
        </w:rPr>
        <w:t xml:space="preserve">to </w:t>
      </w:r>
      <w:r>
        <w:t>‘</w:t>
      </w:r>
      <w:r>
        <w:rPr>
          <w:b/>
          <w:bCs/>
        </w:rPr>
        <w:t>Public</w:t>
      </w:r>
      <w:r>
        <w:t xml:space="preserve">’ and </w:t>
      </w:r>
      <w:r>
        <w:rPr>
          <w:b/>
        </w:rPr>
        <w:t xml:space="preserve">Type </w:t>
      </w:r>
      <w:r>
        <w:t xml:space="preserve">is </w:t>
      </w:r>
      <w:r w:rsidRPr="005B1B00">
        <w:rPr>
          <w:b/>
          <w:bCs/>
        </w:rPr>
        <w:t>equal</w:t>
      </w:r>
      <w:r>
        <w:t xml:space="preserve"> </w:t>
      </w:r>
      <w:r>
        <w:rPr>
          <w:b/>
          <w:bCs/>
        </w:rPr>
        <w:t xml:space="preserve">to </w:t>
      </w:r>
      <w:r>
        <w:t>‘</w:t>
      </w:r>
      <w:r>
        <w:rPr>
          <w:b/>
          <w:bCs/>
        </w:rPr>
        <w:t>Hospital</w:t>
      </w:r>
      <w:r>
        <w:t xml:space="preserve">’ (without quotation). Please make sure the selected feature is </w:t>
      </w:r>
      <w:r>
        <w:rPr>
          <w:b/>
        </w:rPr>
        <w:t xml:space="preserve">imported </w:t>
      </w:r>
      <w:r>
        <w:t xml:space="preserve">into your </w:t>
      </w:r>
      <w:r>
        <w:rPr>
          <w:b/>
        </w:rPr>
        <w:t>.gdb</w:t>
      </w:r>
      <w:r>
        <w:t xml:space="preserve"> </w:t>
      </w:r>
      <w:r>
        <w:rPr>
          <w:b/>
        </w:rPr>
        <w:t>file</w:t>
      </w:r>
      <w:r>
        <w:t>.</w:t>
      </w:r>
    </w:p>
    <w:p w14:paraId="78B38869" w14:textId="77777777" w:rsidR="003D7518" w:rsidRDefault="003D7518" w:rsidP="003D7518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01BE1DB5" wp14:editId="75865E79">
            <wp:extent cx="4672212" cy="2834640"/>
            <wp:effectExtent l="19050" t="1905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810" t="23810"/>
                    <a:stretch/>
                  </pic:blipFill>
                  <pic:spPr bwMode="auto">
                    <a:xfrm>
                      <a:off x="0" y="0"/>
                      <a:ext cx="4672212" cy="283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527A5" w14:textId="77777777" w:rsidR="003D7518" w:rsidRDefault="003D7518" w:rsidP="003D7518">
      <w:pPr>
        <w:pStyle w:val="Caption"/>
        <w:jc w:val="center"/>
        <w:rPr>
          <w:b/>
          <w:bCs/>
          <w:i w:val="0"/>
          <w:color w:val="000000" w:themeColor="text1"/>
          <w:sz w:val="20"/>
          <w:szCs w:val="20"/>
        </w:rPr>
      </w:pPr>
      <w:r w:rsidRPr="00465BDC">
        <w:rPr>
          <w:b/>
          <w:bCs/>
          <w:i w:val="0"/>
          <w:color w:val="000000" w:themeColor="text1"/>
          <w:sz w:val="20"/>
          <w:szCs w:val="20"/>
        </w:rPr>
        <w:t xml:space="preserve">Figure 6. Example of </w:t>
      </w:r>
      <w:r>
        <w:rPr>
          <w:b/>
          <w:bCs/>
          <w:i w:val="0"/>
          <w:color w:val="000000" w:themeColor="text1"/>
          <w:sz w:val="20"/>
          <w:szCs w:val="20"/>
        </w:rPr>
        <w:t>points of places</w:t>
      </w:r>
      <w:r w:rsidRPr="00465BDC">
        <w:rPr>
          <w:b/>
          <w:bCs/>
          <w:i w:val="0"/>
          <w:color w:val="000000" w:themeColor="text1"/>
          <w:sz w:val="20"/>
          <w:szCs w:val="20"/>
        </w:rPr>
        <w:t xml:space="preserve"> selection layer</w:t>
      </w:r>
    </w:p>
    <w:p w14:paraId="014EB665" w14:textId="77777777" w:rsidR="003D7518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</w:pPr>
      <w:r>
        <w:t>Create a layer that can</w:t>
      </w:r>
      <w:r>
        <w:rPr>
          <w:b/>
        </w:rPr>
        <w:t xml:space="preserve"> select roads</w:t>
      </w:r>
      <w:r>
        <w:t xml:space="preserve"> where the </w:t>
      </w:r>
      <w:r>
        <w:rPr>
          <w:b/>
        </w:rPr>
        <w:t xml:space="preserve">SHAPE_Length </w:t>
      </w:r>
      <w:r>
        <w:t xml:space="preserve">is </w:t>
      </w:r>
      <w:r w:rsidRPr="00646985">
        <w:rPr>
          <w:b/>
          <w:bCs/>
        </w:rPr>
        <w:t>more than</w:t>
      </w:r>
      <w:r>
        <w:t xml:space="preserve"> or </w:t>
      </w:r>
      <w:r w:rsidRPr="005B1B00">
        <w:rPr>
          <w:b/>
          <w:bCs/>
        </w:rPr>
        <w:t>equal</w:t>
      </w:r>
      <w:r>
        <w:t xml:space="preserve"> </w:t>
      </w:r>
      <w:r>
        <w:rPr>
          <w:b/>
          <w:bCs/>
        </w:rPr>
        <w:t>to</w:t>
      </w:r>
      <w:r>
        <w:t xml:space="preserve"> the average of all </w:t>
      </w:r>
      <w:r w:rsidRPr="00B4465F">
        <w:rPr>
          <w:b/>
          <w:bCs/>
        </w:rPr>
        <w:t>SHAPE_Length</w:t>
      </w:r>
      <w:r>
        <w:t xml:space="preserve">. Please make sure the selected feature is </w:t>
      </w:r>
      <w:r>
        <w:rPr>
          <w:b/>
        </w:rPr>
        <w:t xml:space="preserve">imported </w:t>
      </w:r>
      <w:r>
        <w:t xml:space="preserve">into your </w:t>
      </w:r>
      <w:r>
        <w:rPr>
          <w:b/>
        </w:rPr>
        <w:t>.gdb</w:t>
      </w:r>
      <w:r>
        <w:t xml:space="preserve"> </w:t>
      </w:r>
      <w:r>
        <w:rPr>
          <w:b/>
        </w:rPr>
        <w:t>file</w:t>
      </w:r>
      <w:r>
        <w:t>.</w:t>
      </w:r>
    </w:p>
    <w:p w14:paraId="43B7DED0" w14:textId="77777777" w:rsidR="003D7518" w:rsidRDefault="003D7518" w:rsidP="003D75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E3513A" wp14:editId="31B005FF">
            <wp:extent cx="4658669" cy="2834640"/>
            <wp:effectExtent l="19050" t="19050" r="889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8669" cy="283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BAC26" w14:textId="77777777" w:rsidR="003D7518" w:rsidRPr="001D025E" w:rsidRDefault="003D7518" w:rsidP="003D7518">
      <w:pPr>
        <w:pStyle w:val="Caption"/>
        <w:jc w:val="center"/>
        <w:rPr>
          <w:b/>
          <w:bCs/>
          <w:i w:val="0"/>
          <w:color w:val="000000" w:themeColor="text1"/>
          <w:sz w:val="20"/>
          <w:szCs w:val="20"/>
        </w:rPr>
      </w:pPr>
      <w:r w:rsidRPr="00465BDC">
        <w:rPr>
          <w:b/>
          <w:bCs/>
          <w:i w:val="0"/>
          <w:color w:val="000000" w:themeColor="text1"/>
          <w:sz w:val="20"/>
          <w:szCs w:val="20"/>
        </w:rPr>
        <w:t xml:space="preserve">Figure 6. Example of </w:t>
      </w:r>
      <w:r>
        <w:rPr>
          <w:b/>
          <w:bCs/>
          <w:i w:val="0"/>
          <w:color w:val="000000" w:themeColor="text1"/>
          <w:sz w:val="20"/>
          <w:szCs w:val="20"/>
        </w:rPr>
        <w:t>roads</w:t>
      </w:r>
      <w:r w:rsidRPr="00465BDC">
        <w:rPr>
          <w:b/>
          <w:bCs/>
          <w:i w:val="0"/>
          <w:color w:val="000000" w:themeColor="text1"/>
          <w:sz w:val="20"/>
          <w:szCs w:val="20"/>
        </w:rPr>
        <w:t xml:space="preserve"> selection layer</w:t>
      </w:r>
    </w:p>
    <w:p w14:paraId="0F382A44" w14:textId="77777777" w:rsidR="003D7518" w:rsidRDefault="003D7518" w:rsidP="003D7518">
      <w:pPr>
        <w:pStyle w:val="ListParagraph"/>
        <w:numPr>
          <w:ilvl w:val="0"/>
          <w:numId w:val="14"/>
        </w:numPr>
        <w:spacing w:after="200" w:line="360" w:lineRule="auto"/>
        <w:ind w:left="360"/>
        <w:jc w:val="both"/>
      </w:pPr>
      <w:r>
        <w:t xml:space="preserve">Create </w:t>
      </w:r>
      <w:r>
        <w:rPr>
          <w:b/>
        </w:rPr>
        <w:t>buffers</w:t>
      </w:r>
      <w:r>
        <w:t xml:space="preserve"> with below requirements:</w:t>
      </w:r>
    </w:p>
    <w:p w14:paraId="78BA1AF0" w14:textId="77777777" w:rsidR="003D7518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</w:pPr>
      <w:r>
        <w:lastRenderedPageBreak/>
        <w:t xml:space="preserve">Create a buffer for </w:t>
      </w:r>
      <w:r>
        <w:rPr>
          <w:b/>
        </w:rPr>
        <w:t>places</w:t>
      </w:r>
      <w:r>
        <w:t xml:space="preserve"> that expand the size of the place by </w:t>
      </w:r>
      <w:r>
        <w:rPr>
          <w:b/>
          <w:lang w:val="en-ID"/>
        </w:rPr>
        <w:t>15</w:t>
      </w:r>
      <w:r>
        <w:t xml:space="preserve"> m.</w:t>
      </w:r>
    </w:p>
    <w:p w14:paraId="16A857C9" w14:textId="77777777" w:rsidR="003D7518" w:rsidRDefault="003D7518" w:rsidP="003D751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8E2DF01" wp14:editId="4291FB43">
            <wp:extent cx="5418794" cy="3291840"/>
            <wp:effectExtent l="19050" t="1905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3" t="2247" r="5488" b="4565"/>
                    <a:stretch/>
                  </pic:blipFill>
                  <pic:spPr bwMode="auto">
                    <a:xfrm>
                      <a:off x="0" y="0"/>
                      <a:ext cx="5418794" cy="329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C7164" w14:textId="77777777" w:rsidR="003D7518" w:rsidRPr="00C92E55" w:rsidRDefault="003D7518" w:rsidP="003D7518">
      <w:pPr>
        <w:pStyle w:val="Caption"/>
        <w:jc w:val="center"/>
        <w:rPr>
          <w:b/>
          <w:bCs/>
          <w:color w:val="000000" w:themeColor="text1"/>
          <w:sz w:val="20"/>
          <w:szCs w:val="20"/>
        </w:rPr>
      </w:pPr>
      <w:r w:rsidRPr="00C92E55">
        <w:rPr>
          <w:b/>
          <w:bCs/>
          <w:i w:val="0"/>
          <w:color w:val="000000" w:themeColor="text1"/>
          <w:sz w:val="20"/>
          <w:szCs w:val="20"/>
        </w:rPr>
        <w:t>Figure 7. Example of places buffer</w:t>
      </w:r>
    </w:p>
    <w:p w14:paraId="50D6EC15" w14:textId="77777777" w:rsidR="003D7518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  <w:rPr>
          <w:rFonts w:eastAsia="Calibri"/>
        </w:rPr>
      </w:pPr>
      <w:r>
        <w:t xml:space="preserve">Create a buffer for </w:t>
      </w:r>
      <w:r>
        <w:rPr>
          <w:b/>
        </w:rPr>
        <w:t>roads</w:t>
      </w:r>
      <w:r>
        <w:t xml:space="preserve"> that widen the road’s width by </w:t>
      </w:r>
      <w:r>
        <w:rPr>
          <w:b/>
          <w:lang w:val="en-ID"/>
        </w:rPr>
        <w:t>1</w:t>
      </w:r>
      <w:r>
        <w:rPr>
          <w:b/>
        </w:rPr>
        <w:t>0</w:t>
      </w:r>
      <w:r>
        <w:t xml:space="preserve"> m.</w:t>
      </w:r>
    </w:p>
    <w:p w14:paraId="602BCAE7" w14:textId="77777777" w:rsidR="003D7518" w:rsidRPr="00E6295A" w:rsidRDefault="003D7518" w:rsidP="003D7518">
      <w:pPr>
        <w:keepNext/>
        <w:spacing w:line="276" w:lineRule="auto"/>
        <w:jc w:val="center"/>
        <w:rPr>
          <w:rFonts w:ascii="Calibri" w:hAnsi="Calibri"/>
          <w:sz w:val="22"/>
          <w:szCs w:val="22"/>
        </w:rPr>
      </w:pPr>
      <w:r>
        <w:rPr>
          <w:noProof/>
        </w:rPr>
        <w:drawing>
          <wp:inline distT="0" distB="0" distL="0" distR="0" wp14:anchorId="75610145" wp14:editId="257A9C4B">
            <wp:extent cx="5430180" cy="3291840"/>
            <wp:effectExtent l="19050" t="1905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180" cy="329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3E1A1" w14:textId="77777777" w:rsidR="003D7518" w:rsidRPr="00EE1B67" w:rsidRDefault="003D7518" w:rsidP="003D7518">
      <w:pPr>
        <w:pStyle w:val="Caption"/>
        <w:jc w:val="center"/>
        <w:rPr>
          <w:b/>
          <w:bCs/>
          <w:i w:val="0"/>
          <w:color w:val="000000" w:themeColor="text1"/>
          <w:sz w:val="20"/>
          <w:szCs w:val="20"/>
        </w:rPr>
      </w:pPr>
      <w:r w:rsidRPr="00C92E55">
        <w:rPr>
          <w:b/>
          <w:bCs/>
          <w:i w:val="0"/>
          <w:color w:val="000000" w:themeColor="text1"/>
          <w:sz w:val="20"/>
          <w:szCs w:val="20"/>
        </w:rPr>
        <w:t>Figure 8. Example of roads buffer</w:t>
      </w:r>
    </w:p>
    <w:p w14:paraId="14C38B92" w14:textId="77777777" w:rsidR="003D7518" w:rsidRDefault="003D7518" w:rsidP="003D7518">
      <w:pPr>
        <w:pStyle w:val="ListParagraph"/>
        <w:numPr>
          <w:ilvl w:val="1"/>
          <w:numId w:val="14"/>
        </w:numPr>
        <w:spacing w:line="360" w:lineRule="auto"/>
        <w:ind w:left="720"/>
        <w:jc w:val="both"/>
        <w:rPr>
          <w:rFonts w:eastAsia="Calibri"/>
        </w:rPr>
      </w:pPr>
      <w:r>
        <w:t xml:space="preserve">Create a buffer for </w:t>
      </w:r>
      <w:r>
        <w:rPr>
          <w:b/>
        </w:rPr>
        <w:t>parks</w:t>
      </w:r>
      <w:r>
        <w:t xml:space="preserve"> which expand the outside of the park size by </w:t>
      </w:r>
      <w:r>
        <w:rPr>
          <w:b/>
          <w:lang w:val="en-ID"/>
        </w:rPr>
        <w:t>1</w:t>
      </w:r>
      <w:r>
        <w:rPr>
          <w:b/>
        </w:rPr>
        <w:t>0</w:t>
      </w:r>
      <w:r>
        <w:t xml:space="preserve"> m.</w:t>
      </w:r>
    </w:p>
    <w:p w14:paraId="2CCE2EB7" w14:textId="77777777" w:rsidR="003D7518" w:rsidRPr="00E6295A" w:rsidRDefault="003D7518" w:rsidP="003D7518">
      <w:pPr>
        <w:keepNext/>
        <w:spacing w:line="276" w:lineRule="auto"/>
        <w:jc w:val="center"/>
        <w:rPr>
          <w:rFonts w:ascii="Calibri" w:hAnsi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BCAB632" wp14:editId="5ABC8AE8">
            <wp:extent cx="5283612" cy="3200400"/>
            <wp:effectExtent l="19050" t="1905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904" r="17904"/>
                    <a:stretch/>
                  </pic:blipFill>
                  <pic:spPr bwMode="auto">
                    <a:xfrm>
                      <a:off x="0" y="0"/>
                      <a:ext cx="5283612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2F1AD" w14:textId="77777777" w:rsidR="003D7518" w:rsidRPr="002C21BB" w:rsidRDefault="003D7518" w:rsidP="003D7518">
      <w:pPr>
        <w:pStyle w:val="Caption"/>
        <w:jc w:val="center"/>
        <w:rPr>
          <w:b/>
          <w:bCs/>
          <w:i w:val="0"/>
          <w:color w:val="000000" w:themeColor="text1"/>
          <w:sz w:val="20"/>
          <w:szCs w:val="20"/>
        </w:rPr>
      </w:pPr>
      <w:r w:rsidRPr="00C92E55">
        <w:rPr>
          <w:b/>
          <w:bCs/>
          <w:i w:val="0"/>
          <w:color w:val="000000" w:themeColor="text1"/>
          <w:sz w:val="20"/>
          <w:szCs w:val="20"/>
        </w:rPr>
        <w:t>Figure 8. Example of roads buffer</w:t>
      </w:r>
    </w:p>
    <w:p w14:paraId="295E79D4" w14:textId="77777777" w:rsidR="003D7518" w:rsidRDefault="003D7518" w:rsidP="003D7518">
      <w:pPr>
        <w:pStyle w:val="ListParagraph"/>
        <w:numPr>
          <w:ilvl w:val="0"/>
          <w:numId w:val="14"/>
        </w:numPr>
        <w:tabs>
          <w:tab w:val="left" w:pos="360"/>
        </w:tabs>
        <w:spacing w:after="200" w:line="360" w:lineRule="auto"/>
        <w:ind w:left="360"/>
        <w:jc w:val="both"/>
      </w:pPr>
      <w:r>
        <w:t xml:space="preserve">Create an </w:t>
      </w:r>
      <w:r>
        <w:rPr>
          <w:b/>
        </w:rPr>
        <w:t>analysis</w:t>
      </w:r>
      <w:r>
        <w:t xml:space="preserve"> of the map:</w:t>
      </w:r>
    </w:p>
    <w:p w14:paraId="287476C9" w14:textId="77777777" w:rsidR="003D7518" w:rsidRPr="00B802CC" w:rsidRDefault="003D7518" w:rsidP="003D7518">
      <w:pPr>
        <w:pStyle w:val="ListParagraph"/>
        <w:numPr>
          <w:ilvl w:val="1"/>
          <w:numId w:val="14"/>
        </w:numPr>
        <w:tabs>
          <w:tab w:val="left" w:pos="360"/>
          <w:tab w:val="left" w:pos="720"/>
        </w:tabs>
        <w:spacing w:after="200" w:line="360" w:lineRule="auto"/>
        <w:ind w:hanging="1080"/>
        <w:jc w:val="both"/>
      </w:pPr>
      <w:r>
        <w:t xml:space="preserve">Create an </w:t>
      </w:r>
      <w:r>
        <w:rPr>
          <w:b/>
        </w:rPr>
        <w:t>intersection</w:t>
      </w:r>
      <w:r>
        <w:t xml:space="preserve"> that shows all </w:t>
      </w:r>
      <w:r>
        <w:rPr>
          <w:b/>
        </w:rPr>
        <w:t>roads buffer</w:t>
      </w:r>
      <w:r>
        <w:t xml:space="preserve"> which intersects with </w:t>
      </w:r>
      <w:r>
        <w:rPr>
          <w:b/>
        </w:rPr>
        <w:t>places buffer</w:t>
      </w:r>
      <w:r>
        <w:t>.</w:t>
      </w:r>
    </w:p>
    <w:p w14:paraId="16FDBC69" w14:textId="77777777" w:rsidR="003D7518" w:rsidRPr="00DB0388" w:rsidRDefault="003D7518" w:rsidP="003D7518">
      <w:pPr>
        <w:pStyle w:val="Caption"/>
        <w:jc w:val="center"/>
        <w:rPr>
          <w:b/>
          <w:bCs/>
          <w:i w:val="0"/>
          <w:color w:val="000000" w:themeColor="text1"/>
          <w:sz w:val="20"/>
        </w:rPr>
      </w:pPr>
      <w:r>
        <w:drawing>
          <wp:inline distT="0" distB="0" distL="0" distR="0" wp14:anchorId="0E29D21B" wp14:editId="756E17E4">
            <wp:extent cx="5262330" cy="3200400"/>
            <wp:effectExtent l="19050" t="1905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33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 w:val="0"/>
          <w:color w:val="000000" w:themeColor="text1"/>
          <w:sz w:val="20"/>
        </w:rPr>
        <w:br/>
      </w:r>
      <w:r w:rsidRPr="00C92E55">
        <w:rPr>
          <w:b/>
          <w:bCs/>
          <w:i w:val="0"/>
          <w:color w:val="000000" w:themeColor="text1"/>
          <w:sz w:val="20"/>
        </w:rPr>
        <w:t xml:space="preserve">Figure </w:t>
      </w:r>
      <w:r w:rsidRPr="00C92E55">
        <w:rPr>
          <w:b/>
          <w:bCs/>
          <w:i w:val="0"/>
          <w:color w:val="000000" w:themeColor="text1"/>
          <w:sz w:val="20"/>
        </w:rPr>
        <w:fldChar w:fldCharType="begin"/>
      </w:r>
      <w:r w:rsidRPr="00C92E55">
        <w:rPr>
          <w:b/>
          <w:bCs/>
          <w:i w:val="0"/>
          <w:color w:val="000000" w:themeColor="text1"/>
          <w:sz w:val="20"/>
        </w:rPr>
        <w:instrText xml:space="preserve"> SEQ Figure \* ARABIC </w:instrText>
      </w:r>
      <w:r w:rsidRPr="00C92E55">
        <w:rPr>
          <w:b/>
          <w:bCs/>
          <w:i w:val="0"/>
          <w:color w:val="000000" w:themeColor="text1"/>
          <w:sz w:val="20"/>
        </w:rPr>
        <w:fldChar w:fldCharType="separate"/>
      </w:r>
      <w:r w:rsidRPr="00C92E55">
        <w:rPr>
          <w:b/>
          <w:bCs/>
          <w:i w:val="0"/>
          <w:color w:val="000000" w:themeColor="text1"/>
          <w:sz w:val="20"/>
        </w:rPr>
        <w:t>1</w:t>
      </w:r>
      <w:r w:rsidRPr="00C92E55">
        <w:rPr>
          <w:b/>
          <w:bCs/>
          <w:i w:val="0"/>
          <w:color w:val="000000" w:themeColor="text1"/>
          <w:sz w:val="20"/>
        </w:rPr>
        <w:fldChar w:fldCharType="end"/>
      </w:r>
      <w:r w:rsidRPr="00C92E55">
        <w:rPr>
          <w:b/>
          <w:bCs/>
          <w:i w:val="0"/>
          <w:color w:val="000000" w:themeColor="text1"/>
          <w:sz w:val="20"/>
        </w:rPr>
        <w:t>0. Example of places buffer intersection with roads buffer</w:t>
      </w:r>
    </w:p>
    <w:p w14:paraId="1F31D540" w14:textId="77777777" w:rsidR="003D7518" w:rsidRDefault="003D7518" w:rsidP="003D7518">
      <w:pPr>
        <w:pStyle w:val="ListParagraph"/>
        <w:numPr>
          <w:ilvl w:val="1"/>
          <w:numId w:val="14"/>
        </w:numPr>
        <w:tabs>
          <w:tab w:val="left" w:pos="360"/>
          <w:tab w:val="left" w:pos="720"/>
        </w:tabs>
        <w:spacing w:line="360" w:lineRule="auto"/>
        <w:ind w:hanging="1080"/>
        <w:jc w:val="both"/>
      </w:pPr>
      <w:r>
        <w:t xml:space="preserve">Create </w:t>
      </w:r>
      <w:r w:rsidRPr="00B802CC">
        <w:rPr>
          <w:b/>
        </w:rPr>
        <w:t>erase</w:t>
      </w:r>
      <w:r>
        <w:t xml:space="preserve"> that erase </w:t>
      </w:r>
      <w:r w:rsidRPr="00B802CC">
        <w:rPr>
          <w:b/>
        </w:rPr>
        <w:t>places buffer</w:t>
      </w:r>
      <w:r>
        <w:t xml:space="preserve"> which intersect with </w:t>
      </w:r>
      <w:r w:rsidRPr="00B802CC">
        <w:rPr>
          <w:b/>
        </w:rPr>
        <w:t>roads buffer</w:t>
      </w:r>
      <w:r>
        <w:t>.</w:t>
      </w:r>
    </w:p>
    <w:p w14:paraId="55CEA834" w14:textId="77777777" w:rsidR="003D7518" w:rsidRDefault="003D7518" w:rsidP="003D7518">
      <w:pPr>
        <w:keepNext/>
        <w:tabs>
          <w:tab w:val="left" w:pos="360"/>
          <w:tab w:val="left" w:pos="72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B978DFA" wp14:editId="202E64F2">
            <wp:extent cx="5944951" cy="3602736"/>
            <wp:effectExtent l="19050" t="1905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951" cy="3602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7B651" w14:textId="77777777" w:rsidR="003D7518" w:rsidRPr="00C92E55" w:rsidRDefault="003D7518" w:rsidP="003D7518">
      <w:pPr>
        <w:pStyle w:val="Caption"/>
        <w:jc w:val="center"/>
        <w:rPr>
          <w:b/>
          <w:bCs/>
          <w:i w:val="0"/>
          <w:color w:val="000000" w:themeColor="text1"/>
          <w:sz w:val="20"/>
          <w:szCs w:val="20"/>
        </w:rPr>
      </w:pPr>
      <w:r w:rsidRPr="00C92E55">
        <w:rPr>
          <w:b/>
          <w:bCs/>
          <w:i w:val="0"/>
          <w:color w:val="000000" w:themeColor="text1"/>
          <w:sz w:val="20"/>
          <w:szCs w:val="20"/>
        </w:rPr>
        <w:t>Figure 11. Example of places buffer erase</w:t>
      </w:r>
      <w:r>
        <w:rPr>
          <w:b/>
          <w:bCs/>
          <w:i w:val="0"/>
          <w:color w:val="000000" w:themeColor="text1"/>
          <w:sz w:val="20"/>
          <w:szCs w:val="20"/>
        </w:rPr>
        <w:t>s</w:t>
      </w:r>
      <w:r w:rsidRPr="00C92E55">
        <w:rPr>
          <w:b/>
          <w:bCs/>
          <w:i w:val="0"/>
          <w:color w:val="000000" w:themeColor="text1"/>
          <w:sz w:val="20"/>
          <w:szCs w:val="20"/>
        </w:rPr>
        <w:t xml:space="preserve"> with roads buffer.</w:t>
      </w:r>
    </w:p>
    <w:p w14:paraId="4CBA430D" w14:textId="77777777" w:rsidR="003D7518" w:rsidRDefault="003D7518" w:rsidP="003D7518">
      <w:pPr>
        <w:pStyle w:val="ListParagraph"/>
        <w:numPr>
          <w:ilvl w:val="0"/>
          <w:numId w:val="14"/>
        </w:numPr>
        <w:spacing w:after="200" w:line="360" w:lineRule="auto"/>
        <w:ind w:left="360"/>
        <w:rPr>
          <w:b/>
        </w:rPr>
      </w:pPr>
      <w:r>
        <w:t>Create a map presentation with below requirements:</w:t>
      </w:r>
    </w:p>
    <w:p w14:paraId="20AB2CDB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rPr>
          <w:b/>
        </w:rPr>
      </w:pPr>
      <w:r>
        <w:t xml:space="preserve">Create a map with </w:t>
      </w:r>
      <w:r>
        <w:rPr>
          <w:b/>
        </w:rPr>
        <w:t xml:space="preserve">LandscapeModernInset.mxd </w:t>
      </w:r>
      <w:r>
        <w:t xml:space="preserve">layout template to view all of the data required in </w:t>
      </w:r>
      <w:r>
        <w:rPr>
          <w:b/>
          <w:bCs/>
          <w:lang w:val="en-ID"/>
        </w:rPr>
        <w:t>Singapore</w:t>
      </w:r>
      <w:r>
        <w:t xml:space="preserve"> (</w:t>
      </w:r>
      <w:r>
        <w:rPr>
          <w:b/>
        </w:rPr>
        <w:t>Hospital</w:t>
      </w:r>
      <w:r>
        <w:t xml:space="preserve">, </w:t>
      </w:r>
      <w:r>
        <w:rPr>
          <w:b/>
        </w:rPr>
        <w:t>Mall</w:t>
      </w:r>
      <w:r>
        <w:t xml:space="preserve">, </w:t>
      </w:r>
      <w:r>
        <w:rPr>
          <w:b/>
        </w:rPr>
        <w:t>School</w:t>
      </w:r>
      <w:r>
        <w:t xml:space="preserve">, </w:t>
      </w:r>
      <w:r>
        <w:rPr>
          <w:b/>
        </w:rPr>
        <w:t>Road</w:t>
      </w:r>
      <w:r>
        <w:t>,</w:t>
      </w:r>
      <w:r>
        <w:rPr>
          <w:b/>
        </w:rPr>
        <w:t xml:space="preserve"> </w:t>
      </w:r>
      <w:r>
        <w:t>and</w:t>
      </w:r>
      <w:r>
        <w:rPr>
          <w:b/>
        </w:rPr>
        <w:t xml:space="preserve"> Park</w:t>
      </w:r>
      <w:r>
        <w:t>).</w:t>
      </w:r>
    </w:p>
    <w:p w14:paraId="61E48CF2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ind w:left="720"/>
        <w:rPr>
          <w:b/>
        </w:rPr>
      </w:pPr>
      <w:r>
        <w:t>Insert the following components to the map:</w:t>
      </w:r>
    </w:p>
    <w:p w14:paraId="18001362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rPr>
          <w:b/>
        </w:rPr>
      </w:pPr>
      <w:r>
        <w:rPr>
          <w:b/>
        </w:rPr>
        <w:t>Scale Bar</w:t>
      </w:r>
    </w:p>
    <w:p w14:paraId="55F4468E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rPr>
          <w:b/>
        </w:rPr>
      </w:pPr>
      <w:r>
        <w:rPr>
          <w:b/>
        </w:rPr>
        <w:t>North Arrow</w:t>
      </w:r>
    </w:p>
    <w:p w14:paraId="17439905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rPr>
          <w:b/>
        </w:rPr>
      </w:pPr>
      <w:r>
        <w:rPr>
          <w:b/>
        </w:rPr>
        <w:t>Legends</w:t>
      </w:r>
    </w:p>
    <w:p w14:paraId="175209B8" w14:textId="77777777" w:rsidR="003D7518" w:rsidRDefault="003D7518" w:rsidP="003D7518">
      <w:pPr>
        <w:pStyle w:val="ListParagraph"/>
        <w:numPr>
          <w:ilvl w:val="1"/>
          <w:numId w:val="14"/>
        </w:numPr>
        <w:spacing w:after="200" w:line="360" w:lineRule="auto"/>
        <w:rPr>
          <w:b/>
        </w:rPr>
      </w:pPr>
      <w:r>
        <w:rPr>
          <w:b/>
        </w:rPr>
        <w:t>Coordinate System</w:t>
      </w:r>
    </w:p>
    <w:p w14:paraId="414B9476" w14:textId="77777777" w:rsidR="003D7518" w:rsidRDefault="003D7518" w:rsidP="003D7518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EE36970" wp14:editId="6550B923">
            <wp:extent cx="6480810" cy="4920615"/>
            <wp:effectExtent l="19050" t="1905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20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4AB0" w14:textId="77777777" w:rsidR="003D7518" w:rsidRPr="00465BDC" w:rsidRDefault="003D7518" w:rsidP="003D7518">
      <w:pPr>
        <w:pStyle w:val="Caption"/>
        <w:jc w:val="center"/>
        <w:rPr>
          <w:b/>
          <w:bCs/>
          <w:color w:val="000000" w:themeColor="text1"/>
          <w:sz w:val="20"/>
          <w:szCs w:val="20"/>
        </w:rPr>
      </w:pPr>
      <w:r w:rsidRPr="00C92E55">
        <w:rPr>
          <w:b/>
          <w:bCs/>
          <w:i w:val="0"/>
          <w:color w:val="000000" w:themeColor="text1"/>
          <w:sz w:val="20"/>
          <w:szCs w:val="20"/>
        </w:rPr>
        <w:t>Figure 12. Example of the exported map</w:t>
      </w:r>
    </w:p>
    <w:p w14:paraId="79BCF0EA" w14:textId="77777777" w:rsidR="003D7518" w:rsidRDefault="003D7518" w:rsidP="003D7518">
      <w:pPr>
        <w:spacing w:line="360" w:lineRule="auto"/>
        <w:rPr>
          <w:lang w:val="id-ID"/>
        </w:rPr>
      </w:pPr>
      <w:r>
        <w:rPr>
          <w:b/>
        </w:rPr>
        <w:t>Notes</w:t>
      </w:r>
      <w:r>
        <w:rPr>
          <w:lang w:val="id-ID"/>
        </w:rPr>
        <w:t>:</w:t>
      </w:r>
    </w:p>
    <w:p w14:paraId="60733CF0" w14:textId="77777777" w:rsidR="003D7518" w:rsidRDefault="003D7518" w:rsidP="003D7518">
      <w:pPr>
        <w:pStyle w:val="ListParagraph"/>
        <w:numPr>
          <w:ilvl w:val="0"/>
          <w:numId w:val="16"/>
        </w:numPr>
        <w:tabs>
          <w:tab w:val="left" w:pos="360"/>
        </w:tabs>
        <w:spacing w:after="200" w:line="360" w:lineRule="auto"/>
        <w:ind w:hanging="720"/>
        <w:jc w:val="both"/>
      </w:pPr>
      <w:r>
        <w:t xml:space="preserve">Compress the </w:t>
      </w:r>
      <w:r>
        <w:rPr>
          <w:b/>
        </w:rPr>
        <w:t>Map File</w:t>
      </w:r>
      <w:r>
        <w:t xml:space="preserve"> (</w:t>
      </w:r>
      <w:r>
        <w:rPr>
          <w:b/>
        </w:rPr>
        <w:t>.mxd)</w:t>
      </w:r>
      <w:r>
        <w:t xml:space="preserve">, </w:t>
      </w:r>
      <w:r>
        <w:rPr>
          <w:b/>
        </w:rPr>
        <w:t>Geodatabase File</w:t>
      </w:r>
      <w:r>
        <w:t xml:space="preserve"> (</w:t>
      </w:r>
      <w:r>
        <w:rPr>
          <w:b/>
        </w:rPr>
        <w:t>.gdb)</w:t>
      </w:r>
      <w:r>
        <w:t xml:space="preserve">, </w:t>
      </w:r>
      <w:r>
        <w:rPr>
          <w:b/>
        </w:rPr>
        <w:t xml:space="preserve">All of Calculation and Expression Files </w:t>
      </w:r>
      <w:r>
        <w:t>(</w:t>
      </w:r>
      <w:r>
        <w:rPr>
          <w:b/>
        </w:rPr>
        <w:t xml:space="preserve">.cal </w:t>
      </w:r>
      <w:r>
        <w:t>and</w:t>
      </w:r>
      <w:r>
        <w:rPr>
          <w:b/>
        </w:rPr>
        <w:t xml:space="preserve"> .exp)</w:t>
      </w:r>
      <w:r>
        <w:t xml:space="preserve"> and </w:t>
      </w:r>
      <w:r>
        <w:rPr>
          <w:b/>
        </w:rPr>
        <w:t>Exported Map File</w:t>
      </w:r>
      <w:r>
        <w:t xml:space="preserve"> (.</w:t>
      </w:r>
      <w:r>
        <w:rPr>
          <w:b/>
        </w:rPr>
        <w:t>pdf)</w:t>
      </w:r>
      <w:r>
        <w:t xml:space="preserve"> in zip and make sure that collected files </w:t>
      </w:r>
      <w:r>
        <w:rPr>
          <w:b/>
        </w:rPr>
        <w:t>can be opened</w:t>
      </w:r>
      <w:r>
        <w:t>.</w:t>
      </w:r>
    </w:p>
    <w:p w14:paraId="3FF5ADD0" w14:textId="77777777" w:rsidR="003D7518" w:rsidRDefault="003D7518" w:rsidP="003D7518">
      <w:pPr>
        <w:pStyle w:val="ListParagraph"/>
        <w:numPr>
          <w:ilvl w:val="0"/>
          <w:numId w:val="16"/>
        </w:numPr>
        <w:spacing w:line="360" w:lineRule="auto"/>
        <w:ind w:left="360"/>
      </w:pPr>
      <w:r>
        <w:t>All formulas in the “field calculator” must be saved into a .cal files.</w:t>
      </w:r>
    </w:p>
    <w:p w14:paraId="4F19CA3F" w14:textId="77777777" w:rsidR="003D7518" w:rsidRPr="00DB53A1" w:rsidRDefault="003D7518" w:rsidP="003D7518">
      <w:pPr>
        <w:pStyle w:val="ListParagraph"/>
        <w:numPr>
          <w:ilvl w:val="0"/>
          <w:numId w:val="16"/>
        </w:numPr>
        <w:spacing w:line="360" w:lineRule="auto"/>
        <w:ind w:left="360"/>
      </w:pPr>
      <w:r>
        <w:t>Pictures shown above are just an example. The result may be different.</w:t>
      </w:r>
    </w:p>
    <w:p w14:paraId="2B70A9E1" w14:textId="77777777" w:rsidR="003D7518" w:rsidRPr="00162F62" w:rsidRDefault="003D7518" w:rsidP="003D7518">
      <w:pPr>
        <w:rPr>
          <w:i/>
          <w:sz w:val="20"/>
          <w:szCs w:val="20"/>
        </w:rPr>
      </w:pPr>
    </w:p>
    <w:p w14:paraId="1C31F229" w14:textId="77777777" w:rsidR="003D7518" w:rsidRPr="00162F62" w:rsidRDefault="003D7518" w:rsidP="003D7518">
      <w:pPr>
        <w:rPr>
          <w:i/>
          <w:sz w:val="20"/>
          <w:szCs w:val="20"/>
        </w:rPr>
      </w:pPr>
    </w:p>
    <w:p w14:paraId="76BBDCAA" w14:textId="77777777" w:rsidR="00162F62" w:rsidRPr="003D7518" w:rsidRDefault="00162F62" w:rsidP="003D7518">
      <w:bookmarkStart w:id="0" w:name="_GoBack"/>
      <w:bookmarkEnd w:id="0"/>
    </w:p>
    <w:sectPr w:rsidR="00162F62" w:rsidRPr="003D7518" w:rsidSect="00706D1C">
      <w:headerReference w:type="default" r:id="rId27"/>
      <w:footerReference w:type="default" r:id="rId28"/>
      <w:pgSz w:w="12240" w:h="15840" w:code="1"/>
      <w:pgMar w:top="567" w:right="900" w:bottom="567" w:left="1134" w:header="600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F71F4B" w14:textId="77777777" w:rsidR="00E13F74" w:rsidRDefault="00E13F74">
      <w:r>
        <w:separator/>
      </w:r>
    </w:p>
  </w:endnote>
  <w:endnote w:type="continuationSeparator" w:id="0">
    <w:p w14:paraId="16A06A1B" w14:textId="77777777" w:rsidR="00E13F74" w:rsidRDefault="00E13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49414" w14:textId="77777777" w:rsidR="00BE24B4" w:rsidRPr="00D32597" w:rsidRDefault="00E13F74">
    <w:pPr>
      <w:pStyle w:val="Footer"/>
      <w:rPr>
        <w:b/>
        <w:bCs/>
        <w:lang w:val="id-ID"/>
      </w:rPr>
    </w:pPr>
    <w:r>
      <w:rPr>
        <w:noProof/>
        <w:sz w:val="20"/>
        <w:lang w:val="id-ID"/>
      </w:rPr>
      <w:pict w14:anchorId="50DAF550">
        <v:line id="_x0000_s2049" style="position:absolute;z-index:251657728" from="0,10.65pt" to="522pt,10.65pt"/>
      </w:pict>
    </w:r>
  </w:p>
  <w:p w14:paraId="5DB19C21" w14:textId="77777777" w:rsidR="00BE24B4" w:rsidRDefault="00BE24B4">
    <w:pPr>
      <w:pStyle w:val="Footer"/>
      <w:rPr>
        <w:rStyle w:val="PageNumber"/>
        <w:sz w:val="22"/>
        <w:szCs w:val="22"/>
      </w:rPr>
    </w:pPr>
    <w:r w:rsidRPr="00D32597">
      <w:rPr>
        <w:sz w:val="22"/>
        <w:szCs w:val="22"/>
        <w:lang w:val="id-ID"/>
      </w:rPr>
      <w:t xml:space="preserve">Halaman : </w:t>
    </w:r>
    <w:r w:rsidR="00D42554" w:rsidRPr="00D32597">
      <w:rPr>
        <w:rStyle w:val="PageNumber"/>
        <w:sz w:val="22"/>
        <w:szCs w:val="22"/>
        <w:lang w:val="id-ID"/>
      </w:rPr>
      <w:fldChar w:fldCharType="begin"/>
    </w:r>
    <w:r w:rsidRPr="00D32597">
      <w:rPr>
        <w:rStyle w:val="PageNumber"/>
        <w:sz w:val="22"/>
        <w:szCs w:val="22"/>
        <w:lang w:val="id-ID"/>
      </w:rPr>
      <w:instrText xml:space="preserve"> PAGE </w:instrText>
    </w:r>
    <w:r w:rsidR="00D42554" w:rsidRPr="00D32597">
      <w:rPr>
        <w:rStyle w:val="PageNumber"/>
        <w:sz w:val="22"/>
        <w:szCs w:val="22"/>
        <w:lang w:val="id-ID"/>
      </w:rPr>
      <w:fldChar w:fldCharType="separate"/>
    </w:r>
    <w:r w:rsidR="000F260B">
      <w:rPr>
        <w:rStyle w:val="PageNumber"/>
        <w:noProof/>
        <w:sz w:val="22"/>
        <w:szCs w:val="22"/>
        <w:lang w:val="id-ID"/>
      </w:rPr>
      <w:t>1</w:t>
    </w:r>
    <w:r w:rsidR="00D42554" w:rsidRPr="00D32597">
      <w:rPr>
        <w:rStyle w:val="PageNumber"/>
        <w:sz w:val="22"/>
        <w:szCs w:val="22"/>
        <w:lang w:val="id-ID"/>
      </w:rPr>
      <w:fldChar w:fldCharType="end"/>
    </w:r>
    <w:r w:rsidRPr="00D32597">
      <w:rPr>
        <w:rStyle w:val="PageNumber"/>
        <w:sz w:val="22"/>
        <w:szCs w:val="22"/>
        <w:lang w:val="id-ID"/>
      </w:rPr>
      <w:t xml:space="preserve"> dari </w:t>
    </w:r>
    <w:r w:rsidR="00D42554" w:rsidRPr="00D32597">
      <w:rPr>
        <w:rStyle w:val="PageNumber"/>
        <w:sz w:val="22"/>
        <w:szCs w:val="22"/>
        <w:lang w:val="id-ID"/>
      </w:rPr>
      <w:fldChar w:fldCharType="begin"/>
    </w:r>
    <w:r w:rsidRPr="00D32597">
      <w:rPr>
        <w:rStyle w:val="PageNumber"/>
        <w:sz w:val="22"/>
        <w:szCs w:val="22"/>
        <w:lang w:val="id-ID"/>
      </w:rPr>
      <w:instrText xml:space="preserve"> NUMPAGES </w:instrText>
    </w:r>
    <w:r w:rsidR="00D42554" w:rsidRPr="00D32597">
      <w:rPr>
        <w:rStyle w:val="PageNumber"/>
        <w:sz w:val="22"/>
        <w:szCs w:val="22"/>
        <w:lang w:val="id-ID"/>
      </w:rPr>
      <w:fldChar w:fldCharType="separate"/>
    </w:r>
    <w:r w:rsidR="000F260B">
      <w:rPr>
        <w:rStyle w:val="PageNumber"/>
        <w:noProof/>
        <w:sz w:val="22"/>
        <w:szCs w:val="22"/>
        <w:lang w:val="id-ID"/>
      </w:rPr>
      <w:t>1</w:t>
    </w:r>
    <w:r w:rsidR="00D42554" w:rsidRPr="00D32597">
      <w:rPr>
        <w:rStyle w:val="PageNumber"/>
        <w:sz w:val="22"/>
        <w:szCs w:val="22"/>
        <w:lang w:val="id-ID"/>
      </w:rPr>
      <w:fldChar w:fldCharType="end"/>
    </w:r>
  </w:p>
  <w:p w14:paraId="01BF882A" w14:textId="77777777" w:rsidR="00BE24B4" w:rsidRPr="00A34D50" w:rsidRDefault="00BE24B4">
    <w:pPr>
      <w:pStyle w:val="Footer"/>
      <w:rPr>
        <w:i/>
        <w:sz w:val="20"/>
        <w:szCs w:val="22"/>
      </w:rPr>
    </w:pPr>
    <w:r w:rsidRPr="00A34D50">
      <w:rPr>
        <w:rStyle w:val="PageNumber"/>
        <w:i/>
        <w:sz w:val="20"/>
        <w:szCs w:val="22"/>
      </w:rPr>
      <w:t xml:space="preserve">Page </w:t>
    </w:r>
    <w:r w:rsidR="00D42554" w:rsidRPr="00A34D50">
      <w:rPr>
        <w:rStyle w:val="PageNumber"/>
        <w:i/>
        <w:sz w:val="20"/>
        <w:szCs w:val="22"/>
        <w:lang w:val="id-ID"/>
      </w:rPr>
      <w:fldChar w:fldCharType="begin"/>
    </w:r>
    <w:r w:rsidRPr="00A34D50">
      <w:rPr>
        <w:rStyle w:val="PageNumber"/>
        <w:i/>
        <w:sz w:val="20"/>
        <w:szCs w:val="22"/>
        <w:lang w:val="id-ID"/>
      </w:rPr>
      <w:instrText xml:space="preserve"> PAGE </w:instrText>
    </w:r>
    <w:r w:rsidR="00D42554" w:rsidRPr="00A34D50">
      <w:rPr>
        <w:rStyle w:val="PageNumber"/>
        <w:i/>
        <w:sz w:val="20"/>
        <w:szCs w:val="22"/>
        <w:lang w:val="id-ID"/>
      </w:rPr>
      <w:fldChar w:fldCharType="separate"/>
    </w:r>
    <w:r w:rsidR="000F260B">
      <w:rPr>
        <w:rStyle w:val="PageNumber"/>
        <w:i/>
        <w:noProof/>
        <w:sz w:val="20"/>
        <w:szCs w:val="22"/>
        <w:lang w:val="id-ID"/>
      </w:rPr>
      <w:t>1</w:t>
    </w:r>
    <w:r w:rsidR="00D42554" w:rsidRPr="00A34D50">
      <w:rPr>
        <w:rStyle w:val="PageNumber"/>
        <w:i/>
        <w:sz w:val="20"/>
        <w:szCs w:val="22"/>
        <w:lang w:val="id-ID"/>
      </w:rPr>
      <w:fldChar w:fldCharType="end"/>
    </w:r>
    <w:r w:rsidRPr="00A34D50">
      <w:rPr>
        <w:rStyle w:val="PageNumber"/>
        <w:i/>
        <w:sz w:val="20"/>
        <w:szCs w:val="22"/>
        <w:lang w:val="id-ID"/>
      </w:rPr>
      <w:t xml:space="preserve"> </w:t>
    </w:r>
    <w:r w:rsidRPr="00A34D50">
      <w:rPr>
        <w:rStyle w:val="PageNumber"/>
        <w:i/>
        <w:sz w:val="20"/>
        <w:szCs w:val="22"/>
      </w:rPr>
      <w:t>of</w:t>
    </w:r>
    <w:r w:rsidRPr="00A34D50">
      <w:rPr>
        <w:rStyle w:val="PageNumber"/>
        <w:i/>
        <w:sz w:val="20"/>
        <w:szCs w:val="22"/>
        <w:lang w:val="id-ID"/>
      </w:rPr>
      <w:t xml:space="preserve"> </w:t>
    </w:r>
    <w:r w:rsidR="00D42554" w:rsidRPr="00A34D50">
      <w:rPr>
        <w:rStyle w:val="PageNumber"/>
        <w:i/>
        <w:sz w:val="20"/>
        <w:szCs w:val="22"/>
        <w:lang w:val="id-ID"/>
      </w:rPr>
      <w:fldChar w:fldCharType="begin"/>
    </w:r>
    <w:r w:rsidRPr="00A34D50">
      <w:rPr>
        <w:rStyle w:val="PageNumber"/>
        <w:i/>
        <w:sz w:val="20"/>
        <w:szCs w:val="22"/>
        <w:lang w:val="id-ID"/>
      </w:rPr>
      <w:instrText xml:space="preserve"> NUMPAGES </w:instrText>
    </w:r>
    <w:r w:rsidR="00D42554" w:rsidRPr="00A34D50">
      <w:rPr>
        <w:rStyle w:val="PageNumber"/>
        <w:i/>
        <w:sz w:val="20"/>
        <w:szCs w:val="22"/>
        <w:lang w:val="id-ID"/>
      </w:rPr>
      <w:fldChar w:fldCharType="separate"/>
    </w:r>
    <w:r w:rsidR="000F260B">
      <w:rPr>
        <w:rStyle w:val="PageNumber"/>
        <w:i/>
        <w:noProof/>
        <w:sz w:val="20"/>
        <w:szCs w:val="22"/>
        <w:lang w:val="id-ID"/>
      </w:rPr>
      <w:t>1</w:t>
    </w:r>
    <w:r w:rsidR="00D42554" w:rsidRPr="00A34D50">
      <w:rPr>
        <w:rStyle w:val="PageNumber"/>
        <w:i/>
        <w:sz w:val="20"/>
        <w:szCs w:val="22"/>
        <w:lang w:val="id-I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3B8E50" w14:textId="77777777" w:rsidR="00E13F74" w:rsidRDefault="00E13F74">
      <w:r>
        <w:separator/>
      </w:r>
    </w:p>
  </w:footnote>
  <w:footnote w:type="continuationSeparator" w:id="0">
    <w:p w14:paraId="762F4205" w14:textId="77777777" w:rsidR="00E13F74" w:rsidRDefault="00E13F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658850" w14:textId="11D185F9" w:rsidR="00BE24B4" w:rsidRPr="00B15614" w:rsidRDefault="00BE24B4" w:rsidP="00B15614">
    <w:pPr>
      <w:pStyle w:val="Header"/>
      <w:tabs>
        <w:tab w:val="clear" w:pos="4320"/>
        <w:tab w:val="clear" w:pos="8640"/>
        <w:tab w:val="left" w:pos="7920"/>
      </w:tabs>
      <w:rPr>
        <w:sz w:val="20"/>
        <w:szCs w:val="20"/>
      </w:rPr>
    </w:pPr>
    <w:r>
      <w:rPr>
        <w:sz w:val="20"/>
        <w:szCs w:val="20"/>
      </w:rPr>
      <w:tab/>
    </w:r>
  </w:p>
  <w:p w14:paraId="40AB9355" w14:textId="113FFCD2" w:rsidR="000473D5" w:rsidRDefault="000473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7310D"/>
    <w:multiLevelType w:val="hybridMultilevel"/>
    <w:tmpl w:val="7478A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9A9C8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059E1"/>
    <w:multiLevelType w:val="hybridMultilevel"/>
    <w:tmpl w:val="CDF010BE"/>
    <w:lvl w:ilvl="0" w:tplc="0421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21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EBE34B1"/>
    <w:multiLevelType w:val="hybridMultilevel"/>
    <w:tmpl w:val="A9E8B01A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164796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lang w:val="sv-SE"/>
      </w:rPr>
    </w:lvl>
    <w:lvl w:ilvl="2" w:tplc="736C7C4E">
      <w:start w:val="1"/>
      <w:numFmt w:val="lowerRoman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EC0023"/>
    <w:multiLevelType w:val="hybridMultilevel"/>
    <w:tmpl w:val="CE9A8624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63F04B1C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93221C3"/>
    <w:multiLevelType w:val="hybridMultilevel"/>
    <w:tmpl w:val="D07E1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986D53"/>
    <w:multiLevelType w:val="hybridMultilevel"/>
    <w:tmpl w:val="83803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7C9A9C8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811E39"/>
    <w:multiLevelType w:val="hybridMultilevel"/>
    <w:tmpl w:val="325EB5D8"/>
    <w:lvl w:ilvl="0" w:tplc="63AE6D44">
      <w:start w:val="1"/>
      <w:numFmt w:val="bullet"/>
      <w:lvlText w:val="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Times New Roman" w:hint="default"/>
      </w:rPr>
    </w:lvl>
  </w:abstractNum>
  <w:abstractNum w:abstractNumId="7" w15:restartNumberingAfterBreak="0">
    <w:nsid w:val="2CFA1C3F"/>
    <w:multiLevelType w:val="hybridMultilevel"/>
    <w:tmpl w:val="C15A0C2E"/>
    <w:lvl w:ilvl="0" w:tplc="0409000B">
      <w:start w:val="1"/>
      <w:numFmt w:val="bullet"/>
      <w:lvlText w:val=""/>
      <w:lvlJc w:val="left"/>
      <w:pPr>
        <w:tabs>
          <w:tab w:val="num" w:pos="900"/>
        </w:tabs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8" w15:restartNumberingAfterBreak="0">
    <w:nsid w:val="3B881097"/>
    <w:multiLevelType w:val="hybridMultilevel"/>
    <w:tmpl w:val="325EB5D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Times New Roman" w:hint="default"/>
      </w:rPr>
    </w:lvl>
  </w:abstractNum>
  <w:abstractNum w:abstractNumId="9" w15:restartNumberingAfterBreak="0">
    <w:nsid w:val="3C6C34B9"/>
    <w:multiLevelType w:val="hybridMultilevel"/>
    <w:tmpl w:val="19169FA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68808A4"/>
    <w:multiLevelType w:val="hybridMultilevel"/>
    <w:tmpl w:val="447E226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5A061D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C23AB0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87A46D4"/>
    <w:multiLevelType w:val="hybridMultilevel"/>
    <w:tmpl w:val="325EB5D8"/>
    <w:lvl w:ilvl="0" w:tplc="0409000B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Times New Roman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Times New Roman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Times New Roman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Times New Roman" w:hint="default"/>
      </w:rPr>
    </w:lvl>
  </w:abstractNum>
  <w:abstractNum w:abstractNumId="12" w15:restartNumberingAfterBreak="0">
    <w:nsid w:val="55737458"/>
    <w:multiLevelType w:val="multilevel"/>
    <w:tmpl w:val="325EB5D8"/>
    <w:lvl w:ilvl="0">
      <w:start w:val="1"/>
      <w:numFmt w:val="bullet"/>
      <w:lvlText w:val="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Times New Roman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Times New Roman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Times New Roman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Times New Roman" w:hint="default"/>
      </w:rPr>
    </w:lvl>
  </w:abstractNum>
  <w:abstractNum w:abstractNumId="13" w15:restartNumberingAfterBreak="0">
    <w:nsid w:val="649E60BF"/>
    <w:multiLevelType w:val="hybridMultilevel"/>
    <w:tmpl w:val="9B9C4F3A"/>
    <w:lvl w:ilvl="0" w:tplc="0421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55755C"/>
    <w:multiLevelType w:val="hybridMultilevel"/>
    <w:tmpl w:val="D15C7012"/>
    <w:lvl w:ilvl="0" w:tplc="CCBCC2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8D51FC"/>
    <w:multiLevelType w:val="hybridMultilevel"/>
    <w:tmpl w:val="86F85BC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7E765D"/>
    <w:multiLevelType w:val="hybridMultilevel"/>
    <w:tmpl w:val="4CCCB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12"/>
  </w:num>
  <w:num w:numId="5">
    <w:abstractNumId w:val="7"/>
  </w:num>
  <w:num w:numId="6">
    <w:abstractNumId w:val="10"/>
  </w:num>
  <w:num w:numId="7">
    <w:abstractNumId w:val="9"/>
  </w:num>
  <w:num w:numId="8">
    <w:abstractNumId w:val="14"/>
  </w:num>
  <w:num w:numId="9">
    <w:abstractNumId w:val="2"/>
  </w:num>
  <w:num w:numId="10">
    <w:abstractNumId w:val="3"/>
  </w:num>
  <w:num w:numId="11">
    <w:abstractNumId w:val="6"/>
  </w:num>
  <w:num w:numId="12">
    <w:abstractNumId w:val="1"/>
  </w:num>
  <w:num w:numId="13">
    <w:abstractNumId w:val="13"/>
  </w:num>
  <w:num w:numId="14">
    <w:abstractNumId w:val="0"/>
  </w:num>
  <w:num w:numId="15">
    <w:abstractNumId w:val="5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6"/>
  </w:num>
  <w:num w:numId="17">
    <w:abstractNumId w:val="4"/>
  </w:num>
  <w:num w:numId="18">
    <w:abstractNumId w:val="15"/>
    <w:lvlOverride w:ilvl="0">
      <w:startOverride w:val="1"/>
    </w:lvlOverride>
    <w:lvlOverride w:ilvl="1"/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250C"/>
    <w:rsid w:val="000005E0"/>
    <w:rsid w:val="0000110D"/>
    <w:rsid w:val="000012C2"/>
    <w:rsid w:val="00003C2D"/>
    <w:rsid w:val="0000489F"/>
    <w:rsid w:val="00004DC2"/>
    <w:rsid w:val="0000665D"/>
    <w:rsid w:val="00006AF4"/>
    <w:rsid w:val="000077C8"/>
    <w:rsid w:val="00012783"/>
    <w:rsid w:val="00017158"/>
    <w:rsid w:val="00017B48"/>
    <w:rsid w:val="00027903"/>
    <w:rsid w:val="00031810"/>
    <w:rsid w:val="00037EEF"/>
    <w:rsid w:val="000401C8"/>
    <w:rsid w:val="00042D51"/>
    <w:rsid w:val="0004374F"/>
    <w:rsid w:val="000437A6"/>
    <w:rsid w:val="00046FCF"/>
    <w:rsid w:val="0004703A"/>
    <w:rsid w:val="000473D5"/>
    <w:rsid w:val="000539FD"/>
    <w:rsid w:val="00054A07"/>
    <w:rsid w:val="0005517E"/>
    <w:rsid w:val="00062A58"/>
    <w:rsid w:val="000661AC"/>
    <w:rsid w:val="00070BCC"/>
    <w:rsid w:val="000713FF"/>
    <w:rsid w:val="000741D7"/>
    <w:rsid w:val="0007489A"/>
    <w:rsid w:val="00080332"/>
    <w:rsid w:val="000803D9"/>
    <w:rsid w:val="000820C4"/>
    <w:rsid w:val="0008659A"/>
    <w:rsid w:val="00086DDF"/>
    <w:rsid w:val="00091ABE"/>
    <w:rsid w:val="00092ADB"/>
    <w:rsid w:val="000968C3"/>
    <w:rsid w:val="00096A74"/>
    <w:rsid w:val="000A02CD"/>
    <w:rsid w:val="000A08B1"/>
    <w:rsid w:val="000A112A"/>
    <w:rsid w:val="000A3E53"/>
    <w:rsid w:val="000A5169"/>
    <w:rsid w:val="000A556B"/>
    <w:rsid w:val="000B1AD3"/>
    <w:rsid w:val="000B276E"/>
    <w:rsid w:val="000B2F4D"/>
    <w:rsid w:val="000B3BBE"/>
    <w:rsid w:val="000B6DF5"/>
    <w:rsid w:val="000C2027"/>
    <w:rsid w:val="000D63FD"/>
    <w:rsid w:val="000E1B80"/>
    <w:rsid w:val="000E3AC9"/>
    <w:rsid w:val="000E3FEE"/>
    <w:rsid w:val="000E50E4"/>
    <w:rsid w:val="000E654F"/>
    <w:rsid w:val="000F260B"/>
    <w:rsid w:val="001042DF"/>
    <w:rsid w:val="00104795"/>
    <w:rsid w:val="00111129"/>
    <w:rsid w:val="00120BF2"/>
    <w:rsid w:val="00121717"/>
    <w:rsid w:val="00121E19"/>
    <w:rsid w:val="001267A6"/>
    <w:rsid w:val="00141F2B"/>
    <w:rsid w:val="00143A3F"/>
    <w:rsid w:val="00144674"/>
    <w:rsid w:val="00145796"/>
    <w:rsid w:val="00146238"/>
    <w:rsid w:val="0015053C"/>
    <w:rsid w:val="001526C7"/>
    <w:rsid w:val="0016040D"/>
    <w:rsid w:val="00162F62"/>
    <w:rsid w:val="00164374"/>
    <w:rsid w:val="00170795"/>
    <w:rsid w:val="0017123A"/>
    <w:rsid w:val="00172923"/>
    <w:rsid w:val="00172CE5"/>
    <w:rsid w:val="00174A71"/>
    <w:rsid w:val="001761D6"/>
    <w:rsid w:val="00176C19"/>
    <w:rsid w:val="0018430E"/>
    <w:rsid w:val="001869E9"/>
    <w:rsid w:val="00192525"/>
    <w:rsid w:val="00193D72"/>
    <w:rsid w:val="001957AB"/>
    <w:rsid w:val="001A192A"/>
    <w:rsid w:val="001A1F8D"/>
    <w:rsid w:val="001A39FA"/>
    <w:rsid w:val="001A3C9B"/>
    <w:rsid w:val="001A4134"/>
    <w:rsid w:val="001B06B0"/>
    <w:rsid w:val="001B69A0"/>
    <w:rsid w:val="001B72EC"/>
    <w:rsid w:val="001C06F6"/>
    <w:rsid w:val="001C4AF8"/>
    <w:rsid w:val="001D025E"/>
    <w:rsid w:val="001D4081"/>
    <w:rsid w:val="001D590B"/>
    <w:rsid w:val="001D79B2"/>
    <w:rsid w:val="001E1601"/>
    <w:rsid w:val="001E2E48"/>
    <w:rsid w:val="001E2F6C"/>
    <w:rsid w:val="001E3069"/>
    <w:rsid w:val="001E4C2D"/>
    <w:rsid w:val="001E7F63"/>
    <w:rsid w:val="001F46C2"/>
    <w:rsid w:val="00202AEA"/>
    <w:rsid w:val="00203AF0"/>
    <w:rsid w:val="00204087"/>
    <w:rsid w:val="002066EE"/>
    <w:rsid w:val="0021012A"/>
    <w:rsid w:val="002117CC"/>
    <w:rsid w:val="00213428"/>
    <w:rsid w:val="00215D8D"/>
    <w:rsid w:val="002175E4"/>
    <w:rsid w:val="0022075B"/>
    <w:rsid w:val="00222E02"/>
    <w:rsid w:val="002234F2"/>
    <w:rsid w:val="00224F2E"/>
    <w:rsid w:val="0022709F"/>
    <w:rsid w:val="00227128"/>
    <w:rsid w:val="00232656"/>
    <w:rsid w:val="00235EF1"/>
    <w:rsid w:val="00236362"/>
    <w:rsid w:val="002434E0"/>
    <w:rsid w:val="00246D12"/>
    <w:rsid w:val="002471AD"/>
    <w:rsid w:val="00247A28"/>
    <w:rsid w:val="00252918"/>
    <w:rsid w:val="002533A0"/>
    <w:rsid w:val="0026458C"/>
    <w:rsid w:val="00265765"/>
    <w:rsid w:val="00271E37"/>
    <w:rsid w:val="00274EEC"/>
    <w:rsid w:val="00275409"/>
    <w:rsid w:val="00281121"/>
    <w:rsid w:val="00286DF6"/>
    <w:rsid w:val="00297942"/>
    <w:rsid w:val="002A28DE"/>
    <w:rsid w:val="002A3071"/>
    <w:rsid w:val="002C21BB"/>
    <w:rsid w:val="002C286D"/>
    <w:rsid w:val="002C2CD9"/>
    <w:rsid w:val="002C7C87"/>
    <w:rsid w:val="002D22A6"/>
    <w:rsid w:val="002D667D"/>
    <w:rsid w:val="002E08E8"/>
    <w:rsid w:val="002E0B56"/>
    <w:rsid w:val="002E4466"/>
    <w:rsid w:val="002E6BF7"/>
    <w:rsid w:val="002F1861"/>
    <w:rsid w:val="002F189A"/>
    <w:rsid w:val="002F25E1"/>
    <w:rsid w:val="002F3BA5"/>
    <w:rsid w:val="002F45C1"/>
    <w:rsid w:val="003060E0"/>
    <w:rsid w:val="00306780"/>
    <w:rsid w:val="00307223"/>
    <w:rsid w:val="00310318"/>
    <w:rsid w:val="00310320"/>
    <w:rsid w:val="00310757"/>
    <w:rsid w:val="00315B97"/>
    <w:rsid w:val="00335C3E"/>
    <w:rsid w:val="00335EE0"/>
    <w:rsid w:val="00336186"/>
    <w:rsid w:val="00336493"/>
    <w:rsid w:val="003419E6"/>
    <w:rsid w:val="0034608C"/>
    <w:rsid w:val="003463BF"/>
    <w:rsid w:val="0034661D"/>
    <w:rsid w:val="00356A90"/>
    <w:rsid w:val="00356EA6"/>
    <w:rsid w:val="003573F0"/>
    <w:rsid w:val="0035760A"/>
    <w:rsid w:val="003604B8"/>
    <w:rsid w:val="00360A9E"/>
    <w:rsid w:val="00362AE2"/>
    <w:rsid w:val="00363656"/>
    <w:rsid w:val="00370597"/>
    <w:rsid w:val="003747D9"/>
    <w:rsid w:val="00374B19"/>
    <w:rsid w:val="00375BC0"/>
    <w:rsid w:val="00381BA6"/>
    <w:rsid w:val="0038319A"/>
    <w:rsid w:val="0038599A"/>
    <w:rsid w:val="0039135C"/>
    <w:rsid w:val="00392D87"/>
    <w:rsid w:val="003945C3"/>
    <w:rsid w:val="0039735F"/>
    <w:rsid w:val="003979D0"/>
    <w:rsid w:val="003A0BAF"/>
    <w:rsid w:val="003A2F60"/>
    <w:rsid w:val="003A4B6B"/>
    <w:rsid w:val="003A5386"/>
    <w:rsid w:val="003B1CAD"/>
    <w:rsid w:val="003B7D70"/>
    <w:rsid w:val="003C0B99"/>
    <w:rsid w:val="003C23D0"/>
    <w:rsid w:val="003C378D"/>
    <w:rsid w:val="003C7BBC"/>
    <w:rsid w:val="003D1886"/>
    <w:rsid w:val="003D3D7D"/>
    <w:rsid w:val="003D7518"/>
    <w:rsid w:val="003F439F"/>
    <w:rsid w:val="003F5811"/>
    <w:rsid w:val="00401CAB"/>
    <w:rsid w:val="00403DFB"/>
    <w:rsid w:val="004051F2"/>
    <w:rsid w:val="00406AA0"/>
    <w:rsid w:val="0041281A"/>
    <w:rsid w:val="00412E01"/>
    <w:rsid w:val="004163C1"/>
    <w:rsid w:val="00416A82"/>
    <w:rsid w:val="004240A0"/>
    <w:rsid w:val="00425918"/>
    <w:rsid w:val="00427A94"/>
    <w:rsid w:val="00442248"/>
    <w:rsid w:val="00444329"/>
    <w:rsid w:val="004454FD"/>
    <w:rsid w:val="00445760"/>
    <w:rsid w:val="004464C4"/>
    <w:rsid w:val="00447018"/>
    <w:rsid w:val="00450259"/>
    <w:rsid w:val="0046414B"/>
    <w:rsid w:val="0046588D"/>
    <w:rsid w:val="004661A0"/>
    <w:rsid w:val="004669A8"/>
    <w:rsid w:val="004769C9"/>
    <w:rsid w:val="00480B90"/>
    <w:rsid w:val="00485269"/>
    <w:rsid w:val="00485DF6"/>
    <w:rsid w:val="00492353"/>
    <w:rsid w:val="00496E24"/>
    <w:rsid w:val="00496ECD"/>
    <w:rsid w:val="004A1411"/>
    <w:rsid w:val="004A2C14"/>
    <w:rsid w:val="004A3F46"/>
    <w:rsid w:val="004A4731"/>
    <w:rsid w:val="004A608D"/>
    <w:rsid w:val="004A64E1"/>
    <w:rsid w:val="004B3804"/>
    <w:rsid w:val="004B483A"/>
    <w:rsid w:val="004B56BA"/>
    <w:rsid w:val="004C06FC"/>
    <w:rsid w:val="004C26EE"/>
    <w:rsid w:val="004D1BF8"/>
    <w:rsid w:val="004E0AD2"/>
    <w:rsid w:val="004E17C4"/>
    <w:rsid w:val="004E2DDB"/>
    <w:rsid w:val="004E37B5"/>
    <w:rsid w:val="004F37AA"/>
    <w:rsid w:val="004F48C3"/>
    <w:rsid w:val="004F4ACC"/>
    <w:rsid w:val="00500669"/>
    <w:rsid w:val="005013EE"/>
    <w:rsid w:val="00502119"/>
    <w:rsid w:val="005068B8"/>
    <w:rsid w:val="0051046B"/>
    <w:rsid w:val="00510855"/>
    <w:rsid w:val="00511E50"/>
    <w:rsid w:val="0051295D"/>
    <w:rsid w:val="0051412C"/>
    <w:rsid w:val="00522890"/>
    <w:rsid w:val="00522973"/>
    <w:rsid w:val="0052326C"/>
    <w:rsid w:val="00530D42"/>
    <w:rsid w:val="005313A7"/>
    <w:rsid w:val="005327B8"/>
    <w:rsid w:val="0053282F"/>
    <w:rsid w:val="00532A20"/>
    <w:rsid w:val="0053440C"/>
    <w:rsid w:val="00535EC7"/>
    <w:rsid w:val="00541908"/>
    <w:rsid w:val="00543D1A"/>
    <w:rsid w:val="005453D5"/>
    <w:rsid w:val="0055734D"/>
    <w:rsid w:val="0057093E"/>
    <w:rsid w:val="0057288B"/>
    <w:rsid w:val="005819D2"/>
    <w:rsid w:val="00582454"/>
    <w:rsid w:val="005835FB"/>
    <w:rsid w:val="00583819"/>
    <w:rsid w:val="00584DD0"/>
    <w:rsid w:val="00590AC7"/>
    <w:rsid w:val="005915E6"/>
    <w:rsid w:val="00591F65"/>
    <w:rsid w:val="00592D3C"/>
    <w:rsid w:val="005A28E7"/>
    <w:rsid w:val="005A4CF6"/>
    <w:rsid w:val="005A4F67"/>
    <w:rsid w:val="005A7393"/>
    <w:rsid w:val="005B1B00"/>
    <w:rsid w:val="005B1F85"/>
    <w:rsid w:val="005B5D01"/>
    <w:rsid w:val="005D1035"/>
    <w:rsid w:val="005D1462"/>
    <w:rsid w:val="005D3945"/>
    <w:rsid w:val="005E05E5"/>
    <w:rsid w:val="005E0C99"/>
    <w:rsid w:val="005E19FA"/>
    <w:rsid w:val="005E4259"/>
    <w:rsid w:val="005E495C"/>
    <w:rsid w:val="005E786B"/>
    <w:rsid w:val="005F0091"/>
    <w:rsid w:val="005F02D9"/>
    <w:rsid w:val="005F0649"/>
    <w:rsid w:val="005F17C9"/>
    <w:rsid w:val="005F536C"/>
    <w:rsid w:val="005F799E"/>
    <w:rsid w:val="00612864"/>
    <w:rsid w:val="0061571F"/>
    <w:rsid w:val="00621C61"/>
    <w:rsid w:val="006228D0"/>
    <w:rsid w:val="00623999"/>
    <w:rsid w:val="006311DA"/>
    <w:rsid w:val="006324EE"/>
    <w:rsid w:val="00634CAF"/>
    <w:rsid w:val="006366F9"/>
    <w:rsid w:val="006427CB"/>
    <w:rsid w:val="006439C8"/>
    <w:rsid w:val="00646985"/>
    <w:rsid w:val="00652BF6"/>
    <w:rsid w:val="006611CB"/>
    <w:rsid w:val="006643ED"/>
    <w:rsid w:val="0066445D"/>
    <w:rsid w:val="006657F8"/>
    <w:rsid w:val="00670F1F"/>
    <w:rsid w:val="0067125D"/>
    <w:rsid w:val="00674B6D"/>
    <w:rsid w:val="00675617"/>
    <w:rsid w:val="00675BA7"/>
    <w:rsid w:val="0067617D"/>
    <w:rsid w:val="0067622A"/>
    <w:rsid w:val="00685576"/>
    <w:rsid w:val="00694EDD"/>
    <w:rsid w:val="00696468"/>
    <w:rsid w:val="006A584C"/>
    <w:rsid w:val="006A5D6B"/>
    <w:rsid w:val="006B098B"/>
    <w:rsid w:val="006B18C5"/>
    <w:rsid w:val="006B2AD6"/>
    <w:rsid w:val="006B41D4"/>
    <w:rsid w:val="006B4F5D"/>
    <w:rsid w:val="006B5D4E"/>
    <w:rsid w:val="006B6357"/>
    <w:rsid w:val="006C2983"/>
    <w:rsid w:val="006D167B"/>
    <w:rsid w:val="006D360F"/>
    <w:rsid w:val="006D3FAF"/>
    <w:rsid w:val="006D425D"/>
    <w:rsid w:val="006E09D5"/>
    <w:rsid w:val="006E0E45"/>
    <w:rsid w:val="006F67D7"/>
    <w:rsid w:val="00705191"/>
    <w:rsid w:val="00706D1C"/>
    <w:rsid w:val="00707782"/>
    <w:rsid w:val="00713357"/>
    <w:rsid w:val="00716CCB"/>
    <w:rsid w:val="00717216"/>
    <w:rsid w:val="00717D30"/>
    <w:rsid w:val="00722785"/>
    <w:rsid w:val="00727E72"/>
    <w:rsid w:val="0073103F"/>
    <w:rsid w:val="007327BE"/>
    <w:rsid w:val="0073302D"/>
    <w:rsid w:val="00735004"/>
    <w:rsid w:val="007351E4"/>
    <w:rsid w:val="00735514"/>
    <w:rsid w:val="00735670"/>
    <w:rsid w:val="007360C1"/>
    <w:rsid w:val="00737D4E"/>
    <w:rsid w:val="0074158C"/>
    <w:rsid w:val="0074165D"/>
    <w:rsid w:val="00745D88"/>
    <w:rsid w:val="00753B0D"/>
    <w:rsid w:val="00764EC2"/>
    <w:rsid w:val="00767610"/>
    <w:rsid w:val="0077307E"/>
    <w:rsid w:val="00780A61"/>
    <w:rsid w:val="00780B25"/>
    <w:rsid w:val="007847CE"/>
    <w:rsid w:val="0079531D"/>
    <w:rsid w:val="00796972"/>
    <w:rsid w:val="00796E58"/>
    <w:rsid w:val="007A03E3"/>
    <w:rsid w:val="007A36AB"/>
    <w:rsid w:val="007A3756"/>
    <w:rsid w:val="007B11BC"/>
    <w:rsid w:val="007B2E5E"/>
    <w:rsid w:val="007B5214"/>
    <w:rsid w:val="007B71C4"/>
    <w:rsid w:val="007C03C1"/>
    <w:rsid w:val="007C56B9"/>
    <w:rsid w:val="007C6B8E"/>
    <w:rsid w:val="007D6EDF"/>
    <w:rsid w:val="007D7B17"/>
    <w:rsid w:val="007D7BE0"/>
    <w:rsid w:val="007E2F1C"/>
    <w:rsid w:val="007E659A"/>
    <w:rsid w:val="007E7BA6"/>
    <w:rsid w:val="007F017C"/>
    <w:rsid w:val="007F7E5D"/>
    <w:rsid w:val="00800DFE"/>
    <w:rsid w:val="00802FB1"/>
    <w:rsid w:val="00805C9D"/>
    <w:rsid w:val="00813100"/>
    <w:rsid w:val="00814BEE"/>
    <w:rsid w:val="00822113"/>
    <w:rsid w:val="00822CBD"/>
    <w:rsid w:val="00824CE9"/>
    <w:rsid w:val="0083087E"/>
    <w:rsid w:val="0083211D"/>
    <w:rsid w:val="00832BDA"/>
    <w:rsid w:val="00833617"/>
    <w:rsid w:val="00834561"/>
    <w:rsid w:val="00835393"/>
    <w:rsid w:val="008431DF"/>
    <w:rsid w:val="00844DC3"/>
    <w:rsid w:val="00846123"/>
    <w:rsid w:val="00854DDE"/>
    <w:rsid w:val="00855FE4"/>
    <w:rsid w:val="00857588"/>
    <w:rsid w:val="00860AA2"/>
    <w:rsid w:val="00865421"/>
    <w:rsid w:val="008661A7"/>
    <w:rsid w:val="00870679"/>
    <w:rsid w:val="00870812"/>
    <w:rsid w:val="00871578"/>
    <w:rsid w:val="008726A0"/>
    <w:rsid w:val="008763D7"/>
    <w:rsid w:val="00885D14"/>
    <w:rsid w:val="008914BC"/>
    <w:rsid w:val="008A3BAD"/>
    <w:rsid w:val="008A48B6"/>
    <w:rsid w:val="008A5A07"/>
    <w:rsid w:val="008A5BD2"/>
    <w:rsid w:val="008B610D"/>
    <w:rsid w:val="008B771C"/>
    <w:rsid w:val="008C4562"/>
    <w:rsid w:val="008C4717"/>
    <w:rsid w:val="008C47AD"/>
    <w:rsid w:val="008C7A38"/>
    <w:rsid w:val="008D0E61"/>
    <w:rsid w:val="008D3D8E"/>
    <w:rsid w:val="008D614D"/>
    <w:rsid w:val="008D6AA2"/>
    <w:rsid w:val="008D6BBE"/>
    <w:rsid w:val="008E2293"/>
    <w:rsid w:val="008E2661"/>
    <w:rsid w:val="008E407E"/>
    <w:rsid w:val="008E5DB3"/>
    <w:rsid w:val="008F0988"/>
    <w:rsid w:val="008F4371"/>
    <w:rsid w:val="008F5082"/>
    <w:rsid w:val="009005DC"/>
    <w:rsid w:val="0090313A"/>
    <w:rsid w:val="00921591"/>
    <w:rsid w:val="009314D4"/>
    <w:rsid w:val="009317F1"/>
    <w:rsid w:val="009341F2"/>
    <w:rsid w:val="00934751"/>
    <w:rsid w:val="0093602C"/>
    <w:rsid w:val="00937FA2"/>
    <w:rsid w:val="00943EE8"/>
    <w:rsid w:val="00944237"/>
    <w:rsid w:val="00945086"/>
    <w:rsid w:val="00946019"/>
    <w:rsid w:val="00947409"/>
    <w:rsid w:val="00947635"/>
    <w:rsid w:val="00951930"/>
    <w:rsid w:val="00952163"/>
    <w:rsid w:val="00952402"/>
    <w:rsid w:val="0095513C"/>
    <w:rsid w:val="00961243"/>
    <w:rsid w:val="00966C0C"/>
    <w:rsid w:val="00970627"/>
    <w:rsid w:val="00970696"/>
    <w:rsid w:val="00971185"/>
    <w:rsid w:val="0098058B"/>
    <w:rsid w:val="00986226"/>
    <w:rsid w:val="0099487D"/>
    <w:rsid w:val="00996837"/>
    <w:rsid w:val="009976D7"/>
    <w:rsid w:val="009A1EC5"/>
    <w:rsid w:val="009A26B4"/>
    <w:rsid w:val="009A3E04"/>
    <w:rsid w:val="009B1001"/>
    <w:rsid w:val="009B1447"/>
    <w:rsid w:val="009B1901"/>
    <w:rsid w:val="009B1D99"/>
    <w:rsid w:val="009B3434"/>
    <w:rsid w:val="009B501F"/>
    <w:rsid w:val="009C0AB8"/>
    <w:rsid w:val="009C4931"/>
    <w:rsid w:val="009C62E0"/>
    <w:rsid w:val="009C63C2"/>
    <w:rsid w:val="009D2F2E"/>
    <w:rsid w:val="009D7BA0"/>
    <w:rsid w:val="009E013E"/>
    <w:rsid w:val="009E02AD"/>
    <w:rsid w:val="009E1011"/>
    <w:rsid w:val="009E236B"/>
    <w:rsid w:val="009F09F0"/>
    <w:rsid w:val="009F4B48"/>
    <w:rsid w:val="009F6A34"/>
    <w:rsid w:val="00A01E13"/>
    <w:rsid w:val="00A07A4A"/>
    <w:rsid w:val="00A1145F"/>
    <w:rsid w:val="00A118EB"/>
    <w:rsid w:val="00A11EE2"/>
    <w:rsid w:val="00A215DD"/>
    <w:rsid w:val="00A22697"/>
    <w:rsid w:val="00A22A44"/>
    <w:rsid w:val="00A25679"/>
    <w:rsid w:val="00A314B9"/>
    <w:rsid w:val="00A32CE1"/>
    <w:rsid w:val="00A342C4"/>
    <w:rsid w:val="00A34D50"/>
    <w:rsid w:val="00A411C2"/>
    <w:rsid w:val="00A43527"/>
    <w:rsid w:val="00A578CF"/>
    <w:rsid w:val="00A6482B"/>
    <w:rsid w:val="00A67E8A"/>
    <w:rsid w:val="00A71F33"/>
    <w:rsid w:val="00A744E4"/>
    <w:rsid w:val="00A80208"/>
    <w:rsid w:val="00A83084"/>
    <w:rsid w:val="00A878A0"/>
    <w:rsid w:val="00A878F8"/>
    <w:rsid w:val="00A879F4"/>
    <w:rsid w:val="00A90056"/>
    <w:rsid w:val="00A909F7"/>
    <w:rsid w:val="00A918C7"/>
    <w:rsid w:val="00A92AEF"/>
    <w:rsid w:val="00A95511"/>
    <w:rsid w:val="00AA0B46"/>
    <w:rsid w:val="00AA0C5E"/>
    <w:rsid w:val="00AA3173"/>
    <w:rsid w:val="00AA4CDE"/>
    <w:rsid w:val="00AB0B65"/>
    <w:rsid w:val="00AB1534"/>
    <w:rsid w:val="00AC0E82"/>
    <w:rsid w:val="00AC48D2"/>
    <w:rsid w:val="00AD0FCB"/>
    <w:rsid w:val="00AD125D"/>
    <w:rsid w:val="00AD210A"/>
    <w:rsid w:val="00AD2518"/>
    <w:rsid w:val="00AD3919"/>
    <w:rsid w:val="00AD477C"/>
    <w:rsid w:val="00AD4B27"/>
    <w:rsid w:val="00AD5823"/>
    <w:rsid w:val="00AD61F1"/>
    <w:rsid w:val="00AD6855"/>
    <w:rsid w:val="00AE2280"/>
    <w:rsid w:val="00AE5D87"/>
    <w:rsid w:val="00AE6249"/>
    <w:rsid w:val="00AE6DF2"/>
    <w:rsid w:val="00AF0BC2"/>
    <w:rsid w:val="00AF3232"/>
    <w:rsid w:val="00AF3F0A"/>
    <w:rsid w:val="00B03612"/>
    <w:rsid w:val="00B15614"/>
    <w:rsid w:val="00B21C30"/>
    <w:rsid w:val="00B232A8"/>
    <w:rsid w:val="00B234EB"/>
    <w:rsid w:val="00B27238"/>
    <w:rsid w:val="00B30111"/>
    <w:rsid w:val="00B33264"/>
    <w:rsid w:val="00B337C4"/>
    <w:rsid w:val="00B342BA"/>
    <w:rsid w:val="00B363C5"/>
    <w:rsid w:val="00B40F95"/>
    <w:rsid w:val="00B4343A"/>
    <w:rsid w:val="00B43C0D"/>
    <w:rsid w:val="00B4465F"/>
    <w:rsid w:val="00B46392"/>
    <w:rsid w:val="00B46588"/>
    <w:rsid w:val="00B533CD"/>
    <w:rsid w:val="00B545BA"/>
    <w:rsid w:val="00B55312"/>
    <w:rsid w:val="00B576F8"/>
    <w:rsid w:val="00B63897"/>
    <w:rsid w:val="00B644C7"/>
    <w:rsid w:val="00B723A4"/>
    <w:rsid w:val="00B77DE5"/>
    <w:rsid w:val="00B8375F"/>
    <w:rsid w:val="00B84031"/>
    <w:rsid w:val="00B84237"/>
    <w:rsid w:val="00B879CA"/>
    <w:rsid w:val="00B90626"/>
    <w:rsid w:val="00B94057"/>
    <w:rsid w:val="00B97FD8"/>
    <w:rsid w:val="00BB21A1"/>
    <w:rsid w:val="00BB2585"/>
    <w:rsid w:val="00BB266C"/>
    <w:rsid w:val="00BB48D4"/>
    <w:rsid w:val="00BB7371"/>
    <w:rsid w:val="00BC2382"/>
    <w:rsid w:val="00BC2727"/>
    <w:rsid w:val="00BD4448"/>
    <w:rsid w:val="00BE24B4"/>
    <w:rsid w:val="00BE49CE"/>
    <w:rsid w:val="00BF0197"/>
    <w:rsid w:val="00BF33FF"/>
    <w:rsid w:val="00BF555D"/>
    <w:rsid w:val="00C0252A"/>
    <w:rsid w:val="00C0601F"/>
    <w:rsid w:val="00C13E32"/>
    <w:rsid w:val="00C20733"/>
    <w:rsid w:val="00C21A44"/>
    <w:rsid w:val="00C244E3"/>
    <w:rsid w:val="00C36337"/>
    <w:rsid w:val="00C40EB4"/>
    <w:rsid w:val="00C46A52"/>
    <w:rsid w:val="00C47B9C"/>
    <w:rsid w:val="00C47E5A"/>
    <w:rsid w:val="00C510A6"/>
    <w:rsid w:val="00C52013"/>
    <w:rsid w:val="00C5280B"/>
    <w:rsid w:val="00C52E5A"/>
    <w:rsid w:val="00C54513"/>
    <w:rsid w:val="00C550CE"/>
    <w:rsid w:val="00C5576D"/>
    <w:rsid w:val="00C5674A"/>
    <w:rsid w:val="00C639A1"/>
    <w:rsid w:val="00C658BD"/>
    <w:rsid w:val="00C71533"/>
    <w:rsid w:val="00C747E2"/>
    <w:rsid w:val="00C74B50"/>
    <w:rsid w:val="00C77BC0"/>
    <w:rsid w:val="00C9068F"/>
    <w:rsid w:val="00C9141A"/>
    <w:rsid w:val="00C91803"/>
    <w:rsid w:val="00C94BC0"/>
    <w:rsid w:val="00C9734B"/>
    <w:rsid w:val="00CA35BE"/>
    <w:rsid w:val="00CB0883"/>
    <w:rsid w:val="00CB13D8"/>
    <w:rsid w:val="00CB1456"/>
    <w:rsid w:val="00CB43F9"/>
    <w:rsid w:val="00CB4E1D"/>
    <w:rsid w:val="00CB78B7"/>
    <w:rsid w:val="00CC080C"/>
    <w:rsid w:val="00CC1FF7"/>
    <w:rsid w:val="00CC3977"/>
    <w:rsid w:val="00CC4FE2"/>
    <w:rsid w:val="00CC6A4C"/>
    <w:rsid w:val="00CC6B91"/>
    <w:rsid w:val="00CD2E49"/>
    <w:rsid w:val="00CD6481"/>
    <w:rsid w:val="00CE612F"/>
    <w:rsid w:val="00CE6613"/>
    <w:rsid w:val="00CF142C"/>
    <w:rsid w:val="00CF7267"/>
    <w:rsid w:val="00D0172B"/>
    <w:rsid w:val="00D032DD"/>
    <w:rsid w:val="00D04099"/>
    <w:rsid w:val="00D044F9"/>
    <w:rsid w:val="00D102D2"/>
    <w:rsid w:val="00D143A0"/>
    <w:rsid w:val="00D14412"/>
    <w:rsid w:val="00D212D6"/>
    <w:rsid w:val="00D22C8A"/>
    <w:rsid w:val="00D22E2B"/>
    <w:rsid w:val="00D234FA"/>
    <w:rsid w:val="00D271CD"/>
    <w:rsid w:val="00D32597"/>
    <w:rsid w:val="00D33770"/>
    <w:rsid w:val="00D37731"/>
    <w:rsid w:val="00D37D9E"/>
    <w:rsid w:val="00D40699"/>
    <w:rsid w:val="00D417FF"/>
    <w:rsid w:val="00D42554"/>
    <w:rsid w:val="00D43285"/>
    <w:rsid w:val="00D500CE"/>
    <w:rsid w:val="00D52410"/>
    <w:rsid w:val="00D561AD"/>
    <w:rsid w:val="00D60677"/>
    <w:rsid w:val="00D61E80"/>
    <w:rsid w:val="00D6401C"/>
    <w:rsid w:val="00D6708A"/>
    <w:rsid w:val="00D71698"/>
    <w:rsid w:val="00D720EB"/>
    <w:rsid w:val="00D72C56"/>
    <w:rsid w:val="00D73034"/>
    <w:rsid w:val="00D74D2C"/>
    <w:rsid w:val="00D777F0"/>
    <w:rsid w:val="00D809CA"/>
    <w:rsid w:val="00D8237D"/>
    <w:rsid w:val="00D843FE"/>
    <w:rsid w:val="00D85137"/>
    <w:rsid w:val="00D86F59"/>
    <w:rsid w:val="00D911D5"/>
    <w:rsid w:val="00DA010B"/>
    <w:rsid w:val="00DA3F61"/>
    <w:rsid w:val="00DA4B79"/>
    <w:rsid w:val="00DA7376"/>
    <w:rsid w:val="00DA7A95"/>
    <w:rsid w:val="00DB0388"/>
    <w:rsid w:val="00DB2A91"/>
    <w:rsid w:val="00DC077B"/>
    <w:rsid w:val="00DC4A47"/>
    <w:rsid w:val="00DC79DD"/>
    <w:rsid w:val="00DE5055"/>
    <w:rsid w:val="00DF1027"/>
    <w:rsid w:val="00DF3683"/>
    <w:rsid w:val="00DF4195"/>
    <w:rsid w:val="00DF465A"/>
    <w:rsid w:val="00E039E0"/>
    <w:rsid w:val="00E041E4"/>
    <w:rsid w:val="00E0596C"/>
    <w:rsid w:val="00E059E6"/>
    <w:rsid w:val="00E06E73"/>
    <w:rsid w:val="00E108F0"/>
    <w:rsid w:val="00E13F74"/>
    <w:rsid w:val="00E21BA6"/>
    <w:rsid w:val="00E25050"/>
    <w:rsid w:val="00E3219E"/>
    <w:rsid w:val="00E3718D"/>
    <w:rsid w:val="00E37FEE"/>
    <w:rsid w:val="00E40E9B"/>
    <w:rsid w:val="00E41261"/>
    <w:rsid w:val="00E436B1"/>
    <w:rsid w:val="00E43D10"/>
    <w:rsid w:val="00E44BDC"/>
    <w:rsid w:val="00E51D3D"/>
    <w:rsid w:val="00E53B44"/>
    <w:rsid w:val="00E57D28"/>
    <w:rsid w:val="00E62260"/>
    <w:rsid w:val="00E63E36"/>
    <w:rsid w:val="00E64842"/>
    <w:rsid w:val="00E76380"/>
    <w:rsid w:val="00E76773"/>
    <w:rsid w:val="00E84158"/>
    <w:rsid w:val="00E860CE"/>
    <w:rsid w:val="00E87067"/>
    <w:rsid w:val="00E8712F"/>
    <w:rsid w:val="00E87A05"/>
    <w:rsid w:val="00E939D5"/>
    <w:rsid w:val="00EA308B"/>
    <w:rsid w:val="00EA70BA"/>
    <w:rsid w:val="00EB343D"/>
    <w:rsid w:val="00EB3B81"/>
    <w:rsid w:val="00EB58DA"/>
    <w:rsid w:val="00EB5E6E"/>
    <w:rsid w:val="00EB6722"/>
    <w:rsid w:val="00EC672D"/>
    <w:rsid w:val="00ED0F73"/>
    <w:rsid w:val="00ED2CD4"/>
    <w:rsid w:val="00ED2CDB"/>
    <w:rsid w:val="00ED683F"/>
    <w:rsid w:val="00EE092C"/>
    <w:rsid w:val="00EE375F"/>
    <w:rsid w:val="00EE5666"/>
    <w:rsid w:val="00EE6FB1"/>
    <w:rsid w:val="00EF1014"/>
    <w:rsid w:val="00EF2C3E"/>
    <w:rsid w:val="00F00C88"/>
    <w:rsid w:val="00F0188B"/>
    <w:rsid w:val="00F10F41"/>
    <w:rsid w:val="00F11D09"/>
    <w:rsid w:val="00F1432A"/>
    <w:rsid w:val="00F17383"/>
    <w:rsid w:val="00F2141D"/>
    <w:rsid w:val="00F219C0"/>
    <w:rsid w:val="00F26858"/>
    <w:rsid w:val="00F31CAA"/>
    <w:rsid w:val="00F4265B"/>
    <w:rsid w:val="00F45B38"/>
    <w:rsid w:val="00F5096C"/>
    <w:rsid w:val="00F659B7"/>
    <w:rsid w:val="00F7250C"/>
    <w:rsid w:val="00F74ED2"/>
    <w:rsid w:val="00F75178"/>
    <w:rsid w:val="00F75F10"/>
    <w:rsid w:val="00F85ED2"/>
    <w:rsid w:val="00F865BD"/>
    <w:rsid w:val="00F875D8"/>
    <w:rsid w:val="00F95761"/>
    <w:rsid w:val="00F96011"/>
    <w:rsid w:val="00F9788A"/>
    <w:rsid w:val="00FA1998"/>
    <w:rsid w:val="00FA589D"/>
    <w:rsid w:val="00FB0E58"/>
    <w:rsid w:val="00FB597E"/>
    <w:rsid w:val="00FB77E0"/>
    <w:rsid w:val="00FC44EF"/>
    <w:rsid w:val="00FC458D"/>
    <w:rsid w:val="00FD2C52"/>
    <w:rsid w:val="00FD571E"/>
    <w:rsid w:val="00FD70A6"/>
    <w:rsid w:val="00FE0A60"/>
    <w:rsid w:val="00FE0ED4"/>
    <w:rsid w:val="00FE4611"/>
    <w:rsid w:val="00FE5E21"/>
    <w:rsid w:val="00FE6378"/>
    <w:rsid w:val="00FE729E"/>
    <w:rsid w:val="00FF15C5"/>
    <w:rsid w:val="00FF515A"/>
    <w:rsid w:val="00FF6BC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13EC4641"/>
  <w15:docId w15:val="{1C2F385F-9D5A-4A49-961E-D7B37783B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06AF4"/>
    <w:rPr>
      <w:sz w:val="24"/>
      <w:szCs w:val="24"/>
    </w:rPr>
  </w:style>
  <w:style w:type="paragraph" w:styleId="Heading1">
    <w:name w:val="heading 1"/>
    <w:basedOn w:val="Normal"/>
    <w:next w:val="Normal"/>
    <w:qFormat/>
    <w:rsid w:val="00006AF4"/>
    <w:pPr>
      <w:keepNext/>
      <w:spacing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qFormat/>
    <w:rsid w:val="00006AF4"/>
    <w:pPr>
      <w:keepNext/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6324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006AF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006AF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06AF4"/>
  </w:style>
  <w:style w:type="character" w:customStyle="1" w:styleId="HeaderChar">
    <w:name w:val="Header Char"/>
    <w:link w:val="Header"/>
    <w:rsid w:val="004669A8"/>
    <w:rPr>
      <w:sz w:val="24"/>
      <w:szCs w:val="24"/>
    </w:rPr>
  </w:style>
  <w:style w:type="character" w:customStyle="1" w:styleId="shorttext">
    <w:name w:val="short_text"/>
    <w:basedOn w:val="DefaultParagraphFont"/>
    <w:rsid w:val="008D614D"/>
  </w:style>
  <w:style w:type="paragraph" w:styleId="BalloonText">
    <w:name w:val="Balloon Text"/>
    <w:basedOn w:val="Normal"/>
    <w:link w:val="BalloonTextChar"/>
    <w:rsid w:val="00247A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247A2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21C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semiHidden/>
    <w:unhideWhenUsed/>
    <w:rsid w:val="0081310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310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F5811"/>
    <w:pPr>
      <w:spacing w:after="200"/>
    </w:pPr>
    <w:rPr>
      <w:i/>
      <w:iCs/>
      <w:noProof/>
      <w:color w:val="1F497D" w:themeColor="text2"/>
      <w:sz w:val="18"/>
      <w:szCs w:val="18"/>
    </w:rPr>
  </w:style>
  <w:style w:type="paragraph" w:styleId="NoSpacing">
    <w:name w:val="No Spacing"/>
    <w:uiPriority w:val="1"/>
    <w:qFormat/>
    <w:rsid w:val="003F5811"/>
    <w:rPr>
      <w:rFonts w:eastAsia="MS Mincho"/>
      <w:sz w:val="24"/>
      <w:szCs w:val="24"/>
      <w:lang w:eastAsia="ja-JP"/>
    </w:rPr>
  </w:style>
  <w:style w:type="character" w:customStyle="1" w:styleId="Heading3Char">
    <w:name w:val="Heading 3 Char"/>
    <w:basedOn w:val="DefaultParagraphFont"/>
    <w:link w:val="Heading3"/>
    <w:semiHidden/>
    <w:rsid w:val="006324E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8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ster2008\Local%20Settings\Temporary%20Internet%20Files\Content.Outlook\PGM0S2DE\FM-BINUS-AA-FPT-81-R3%20(3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97D45B-4FE8-4C84-B26E-84B18B3EE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FM-BINUS-AA-FPT-81-R3 (3).dotx</Template>
  <TotalTime>622</TotalTime>
  <Pages>12</Pages>
  <Words>842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UPT Lab Perangkat Lunak Universitas Bina Nusantara Jakarta</vt:lpstr>
    </vt:vector>
  </TitlesOfParts>
  <Company>UPT Lab Perangkat Lunak Binus</Company>
  <LinksUpToDate>false</LinksUpToDate>
  <CharactersWithSpaces>5631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UPT Lab Perangkat Lunak Universitas Bina Nusantara Jakarta</dc:title>
  <dc:subject/>
  <dc:creator>Master</dc:creator>
  <cp:keywords/>
  <cp:lastModifiedBy>Devinca Limto</cp:lastModifiedBy>
  <cp:revision>582</cp:revision>
  <cp:lastPrinted>2012-09-10T04:38:00Z</cp:lastPrinted>
  <dcterms:created xsi:type="dcterms:W3CDTF">2012-09-10T04:38:00Z</dcterms:created>
  <dcterms:modified xsi:type="dcterms:W3CDTF">2020-09-06T20:02:00Z</dcterms:modified>
</cp:coreProperties>
</file>